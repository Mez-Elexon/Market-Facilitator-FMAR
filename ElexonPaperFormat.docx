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83FE" w14:textId="77777777" w:rsidR="00B63954" w:rsidRPr="00881961" w:rsidRDefault="004F575B" w:rsidP="00B63954">
      <w:pPr>
        <w:pStyle w:val="Heading1"/>
      </w:pPr>
      <w:r w:rsidRPr="00881961">
        <w:fldChar w:fldCharType="begin"/>
      </w:r>
      <w:r w:rsidRPr="00881961">
        <w:instrText xml:space="preserve"> MACROBUTTON  AcceptAllChangesInDocAndStopTracking [Title] </w:instrText>
      </w:r>
      <w:r w:rsidRPr="00881961">
        <w:fldChar w:fldCharType="end"/>
      </w:r>
    </w:p>
    <w:p w14:paraId="0E7B6E02" w14:textId="77777777" w:rsidR="00B63954" w:rsidRPr="00881961" w:rsidRDefault="00E92F8B" w:rsidP="00694395">
      <w:pPr>
        <w:pStyle w:val="Heading2"/>
      </w:pPr>
      <w:r w:rsidRPr="00881961">
        <w:rPr>
          <w:rStyle w:val="Strong"/>
          <w:b/>
          <w:bCs/>
          <w:color w:val="00008C"/>
        </w:rPr>
        <w:fldChar w:fldCharType="begin"/>
      </w:r>
      <w:r w:rsidRPr="00881961">
        <w:rPr>
          <w:rStyle w:val="Strong"/>
          <w:b/>
          <w:bCs/>
          <w:color w:val="00008C"/>
        </w:rPr>
        <w:instrText xml:space="preserve"> MACROBUTTON  AcceptAllChangesInDocAndStopTracking [Click and type meeting name] </w:instrText>
      </w:r>
      <w:r w:rsidRPr="00881961">
        <w:rPr>
          <w:rStyle w:val="Strong"/>
          <w:b/>
          <w:bCs/>
          <w:color w:val="00008C"/>
        </w:rPr>
        <w:fldChar w:fldCharType="end"/>
      </w:r>
    </w:p>
    <w:tbl>
      <w:tblPr>
        <w:tblStyle w:val="TableGrid"/>
        <w:tblW w:w="10546" w:type="dxa"/>
        <w:jc w:val="center"/>
        <w:tblBorders>
          <w:left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453"/>
        <w:gridCol w:w="237"/>
        <w:gridCol w:w="1555"/>
        <w:gridCol w:w="3600"/>
      </w:tblGrid>
      <w:tr w:rsidR="00E92F8B" w:rsidRPr="00881961" w14:paraId="73763694" w14:textId="77777777" w:rsidTr="004F575B">
        <w:trPr>
          <w:trHeight w:val="680"/>
          <w:jc w:val="center"/>
        </w:trPr>
        <w:tc>
          <w:tcPr>
            <w:tcW w:w="1701" w:type="dxa"/>
            <w:tcBorders>
              <w:top w:val="single" w:sz="4" w:space="0" w:color="231F20" w:themeColor="text2"/>
              <w:left w:val="nil"/>
              <w:right w:val="nil"/>
            </w:tcBorders>
          </w:tcPr>
          <w:p w14:paraId="30380830" w14:textId="77777777" w:rsidR="00E92F8B" w:rsidRPr="00881961" w:rsidRDefault="00E92F8B" w:rsidP="00E92F8B">
            <w:pPr>
              <w:pStyle w:val="ElexonTableTextSmall"/>
            </w:pPr>
            <w:r w:rsidRPr="00881961">
              <w:t>Date of meeting</w:t>
            </w:r>
          </w:p>
        </w:tc>
        <w:tc>
          <w:tcPr>
            <w:tcW w:w="3453" w:type="dxa"/>
            <w:tcBorders>
              <w:top w:val="single" w:sz="4" w:space="0" w:color="231F20" w:themeColor="text2"/>
              <w:left w:val="nil"/>
              <w:right w:val="nil"/>
            </w:tcBorders>
          </w:tcPr>
          <w:p w14:paraId="709EDB86" w14:textId="77777777" w:rsidR="00E92F8B" w:rsidRPr="00881961" w:rsidRDefault="00E92F8B" w:rsidP="00E92F8B">
            <w:pPr>
              <w:pStyle w:val="ElexonTableTextLarge"/>
              <w:rPr>
                <w:rStyle w:val="Strong"/>
              </w:rPr>
            </w:pPr>
            <w:r w:rsidRPr="00881961">
              <w:rPr>
                <w:rStyle w:val="Strong"/>
              </w:rPr>
              <w:fldChar w:fldCharType="begin"/>
            </w:r>
            <w:r w:rsidRPr="00881961">
              <w:rPr>
                <w:rStyle w:val="Strong"/>
              </w:rPr>
              <w:instrText xml:space="preserve"> MACROBUTTON  NoMacro [DD Month YYYY]</w:instrText>
            </w:r>
            <w:r w:rsidRPr="00881961">
              <w:rPr>
                <w:rStyle w:val="Strong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nil"/>
              <w:bottom w:val="nil"/>
            </w:tcBorders>
          </w:tcPr>
          <w:p w14:paraId="19588577" w14:textId="77777777" w:rsidR="00E92F8B" w:rsidRPr="00881961" w:rsidRDefault="00E92F8B" w:rsidP="00E92F8B"/>
        </w:tc>
        <w:tc>
          <w:tcPr>
            <w:tcW w:w="1555" w:type="dxa"/>
            <w:tcBorders>
              <w:right w:val="nil"/>
            </w:tcBorders>
          </w:tcPr>
          <w:p w14:paraId="7404DB5A" w14:textId="77777777" w:rsidR="00E92F8B" w:rsidRPr="00881961" w:rsidRDefault="00E92F8B" w:rsidP="00E92F8B">
            <w:pPr>
              <w:pStyle w:val="ElexonTableTextSmall"/>
            </w:pPr>
            <w:r w:rsidRPr="00881961">
              <w:t>Paper number</w:t>
            </w:r>
          </w:p>
        </w:tc>
        <w:tc>
          <w:tcPr>
            <w:tcW w:w="3600" w:type="dxa"/>
            <w:tcBorders>
              <w:right w:val="nil"/>
            </w:tcBorders>
          </w:tcPr>
          <w:p w14:paraId="79600394" w14:textId="77777777" w:rsidR="00E92F8B" w:rsidRPr="00881961" w:rsidRDefault="00E92F8B" w:rsidP="00E92F8B">
            <w:pPr>
              <w:pStyle w:val="ElexonTableTextLarge"/>
              <w:rPr>
                <w:rStyle w:val="Strong"/>
              </w:rPr>
            </w:pPr>
            <w:r w:rsidRPr="00881961">
              <w:rPr>
                <w:rStyle w:val="Strong"/>
              </w:rPr>
              <w:fldChar w:fldCharType="begin"/>
            </w:r>
            <w:r w:rsidRPr="00881961">
              <w:rPr>
                <w:rStyle w:val="Strong"/>
              </w:rPr>
              <w:instrText xml:space="preserve"> MACROBUTTON  NoMacro [Click and type]</w:instrText>
            </w:r>
            <w:r w:rsidRPr="00881961">
              <w:rPr>
                <w:rStyle w:val="Strong"/>
              </w:rPr>
              <w:fldChar w:fldCharType="end"/>
            </w:r>
          </w:p>
        </w:tc>
      </w:tr>
      <w:tr w:rsidR="00E92F8B" w:rsidRPr="00881961" w14:paraId="7EBB20F3" w14:textId="77777777" w:rsidTr="009F28C7">
        <w:trPr>
          <w:trHeight w:val="680"/>
          <w:jc w:val="center"/>
        </w:trPr>
        <w:tc>
          <w:tcPr>
            <w:tcW w:w="1701" w:type="dxa"/>
            <w:tcBorders>
              <w:top w:val="single" w:sz="4" w:space="0" w:color="231F20" w:themeColor="text2"/>
              <w:left w:val="nil"/>
              <w:bottom w:val="single" w:sz="4" w:space="0" w:color="auto"/>
              <w:right w:val="nil"/>
            </w:tcBorders>
          </w:tcPr>
          <w:p w14:paraId="1918C8AC" w14:textId="77777777" w:rsidR="00E92F8B" w:rsidRPr="00881961" w:rsidRDefault="00E92F8B" w:rsidP="00E92F8B">
            <w:pPr>
              <w:pStyle w:val="ElexonTableTextSmall"/>
            </w:pPr>
            <w:r w:rsidRPr="00881961">
              <w:t>Owner/author</w:t>
            </w:r>
          </w:p>
        </w:tc>
        <w:tc>
          <w:tcPr>
            <w:tcW w:w="3453" w:type="dxa"/>
            <w:tcBorders>
              <w:top w:val="single" w:sz="4" w:space="0" w:color="231F20" w:themeColor="text2"/>
              <w:left w:val="nil"/>
              <w:bottom w:val="single" w:sz="4" w:space="0" w:color="auto"/>
              <w:right w:val="nil"/>
            </w:tcBorders>
          </w:tcPr>
          <w:p w14:paraId="66D74087" w14:textId="77777777" w:rsidR="00E92F8B" w:rsidRPr="00881961" w:rsidRDefault="00E92F8B" w:rsidP="00535B5A">
            <w:pPr>
              <w:pStyle w:val="ElexonTableTextLarge"/>
              <w:rPr>
                <w:rStyle w:val="Strong"/>
              </w:rPr>
            </w:pPr>
            <w:r w:rsidRPr="00881961">
              <w:rPr>
                <w:rStyle w:val="Strong"/>
              </w:rPr>
              <w:fldChar w:fldCharType="begin"/>
            </w:r>
            <w:r w:rsidRPr="00881961">
              <w:rPr>
                <w:rStyle w:val="Strong"/>
              </w:rPr>
              <w:instrText xml:space="preserve"> MACROBUTTON  NoMacro [Click and type]</w:instrText>
            </w:r>
            <w:r w:rsidRPr="00881961">
              <w:rPr>
                <w:rStyle w:val="Strong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nil"/>
              <w:bottom w:val="nil"/>
            </w:tcBorders>
          </w:tcPr>
          <w:p w14:paraId="6AD37746" w14:textId="77777777" w:rsidR="00E92F8B" w:rsidRPr="00881961" w:rsidRDefault="00E92F8B" w:rsidP="000117E1"/>
        </w:tc>
        <w:tc>
          <w:tcPr>
            <w:tcW w:w="1555" w:type="dxa"/>
            <w:tcBorders>
              <w:right w:val="nil"/>
            </w:tcBorders>
          </w:tcPr>
          <w:p w14:paraId="4D93986A" w14:textId="77777777" w:rsidR="00E92F8B" w:rsidRPr="00881961" w:rsidRDefault="00E92F8B" w:rsidP="00E92F8B">
            <w:pPr>
              <w:pStyle w:val="ElexonTableTextSmall"/>
            </w:pPr>
            <w:r w:rsidRPr="00881961">
              <w:t>Purpose of paper</w:t>
            </w:r>
          </w:p>
        </w:tc>
        <w:tc>
          <w:tcPr>
            <w:tcW w:w="3600" w:type="dxa"/>
            <w:tcBorders>
              <w:right w:val="nil"/>
            </w:tcBorders>
          </w:tcPr>
          <w:p w14:paraId="324AE836" w14:textId="77777777" w:rsidR="00E92F8B" w:rsidRPr="00881961" w:rsidRDefault="00E92F8B" w:rsidP="008345BA">
            <w:pPr>
              <w:pStyle w:val="ElexonTableTextLarge"/>
              <w:rPr>
                <w:rStyle w:val="Strong"/>
              </w:rPr>
            </w:pPr>
            <w:r w:rsidRPr="00881961">
              <w:rPr>
                <w:rStyle w:val="Strong"/>
              </w:rPr>
              <w:fldChar w:fldCharType="begin"/>
            </w:r>
            <w:r w:rsidRPr="00881961">
              <w:rPr>
                <w:rStyle w:val="Strong"/>
              </w:rPr>
              <w:instrText xml:space="preserve"> MACROBUTTON  NoMacro [Click and type]</w:instrText>
            </w:r>
            <w:r w:rsidRPr="00881961">
              <w:rPr>
                <w:rStyle w:val="Strong"/>
              </w:rPr>
              <w:fldChar w:fldCharType="end"/>
            </w:r>
          </w:p>
        </w:tc>
      </w:tr>
      <w:tr w:rsidR="008375C3" w:rsidRPr="00881961" w14:paraId="12FF69BD" w14:textId="77777777" w:rsidTr="009F28C7">
        <w:trPr>
          <w:trHeight w:val="680"/>
          <w:jc w:val="center"/>
        </w:trPr>
        <w:tc>
          <w:tcPr>
            <w:tcW w:w="1701" w:type="dxa"/>
            <w:tcBorders>
              <w:top w:val="single" w:sz="4" w:space="0" w:color="231F20" w:themeColor="text2"/>
              <w:left w:val="nil"/>
              <w:bottom w:val="single" w:sz="4" w:space="0" w:color="auto"/>
              <w:right w:val="nil"/>
            </w:tcBorders>
          </w:tcPr>
          <w:p w14:paraId="6BEC1977" w14:textId="77777777" w:rsidR="008375C3" w:rsidRPr="00881961" w:rsidRDefault="008375C3" w:rsidP="00E92F8B">
            <w:pPr>
              <w:pStyle w:val="ElexonTableTextSmall"/>
            </w:pPr>
            <w:r w:rsidRPr="00881961">
              <w:t>Classification</w:t>
            </w:r>
          </w:p>
        </w:tc>
        <w:tc>
          <w:tcPr>
            <w:tcW w:w="3453" w:type="dxa"/>
            <w:tcBorders>
              <w:top w:val="single" w:sz="4" w:space="0" w:color="231F20" w:themeColor="text2"/>
              <w:left w:val="nil"/>
              <w:bottom w:val="single" w:sz="4" w:space="0" w:color="auto"/>
              <w:right w:val="nil"/>
            </w:tcBorders>
          </w:tcPr>
          <w:p w14:paraId="5B99C890" w14:textId="77777777" w:rsidR="008375C3" w:rsidRPr="00881961" w:rsidRDefault="00011E86" w:rsidP="00535B5A">
            <w:pPr>
              <w:pStyle w:val="ElexonTableTextLarge"/>
              <w:rPr>
                <w:rStyle w:val="Strong"/>
              </w:rPr>
            </w:pPr>
            <w:sdt>
              <w:sdtPr>
                <w:rPr>
                  <w:rStyle w:val="Strong"/>
                </w:rPr>
                <w:id w:val="537404265"/>
                <w:placeholder>
                  <w:docPart w:val="0FB54F12FF984D158D9C596327E5D21F"/>
                </w:placeholder>
                <w:showingPlcHdr/>
                <w:dropDownList>
                  <w:listItem w:value="Choose an item:"/>
                  <w:listItem w:displayText="Restricted" w:value="Restricted"/>
                  <w:listItem w:displayText="Commercial in confidence" w:value="Commercial in confidence"/>
                  <w:listItem w:displayText="Confidential" w:value="Confidential"/>
                  <w:listItem w:displayText="Public" w:value="Public"/>
                </w:dropDownList>
              </w:sdtPr>
              <w:sdtEndPr>
                <w:rPr>
                  <w:rStyle w:val="DefaultParagraphFont"/>
                  <w:rFonts w:ascii="Tahoma" w:eastAsia="Times New Roman" w:hAnsi="Tahoma" w:cs="Tahoma"/>
                  <w:b w:val="0"/>
                  <w:bCs w:val="0"/>
                  <w:color w:val="000000"/>
                  <w:sz w:val="20"/>
                  <w:szCs w:val="20"/>
                </w:rPr>
              </w:sdtEndPr>
              <w:sdtContent>
                <w:r w:rsidR="008375C3" w:rsidRPr="00881961">
                  <w:rPr>
                    <w:rStyle w:val="Strong"/>
                  </w:rPr>
                  <w:t>Click to choose an item:</w:t>
                </w:r>
              </w:sdtContent>
            </w:sdt>
          </w:p>
        </w:tc>
        <w:tc>
          <w:tcPr>
            <w:tcW w:w="237" w:type="dxa"/>
            <w:tcBorders>
              <w:top w:val="nil"/>
              <w:left w:val="nil"/>
              <w:bottom w:val="nil"/>
            </w:tcBorders>
          </w:tcPr>
          <w:p w14:paraId="35B03087" w14:textId="77777777" w:rsidR="008375C3" w:rsidRPr="00881961" w:rsidRDefault="008375C3" w:rsidP="000117E1"/>
        </w:tc>
        <w:tc>
          <w:tcPr>
            <w:tcW w:w="1555" w:type="dxa"/>
            <w:tcBorders>
              <w:right w:val="nil"/>
            </w:tcBorders>
          </w:tcPr>
          <w:p w14:paraId="43427A51" w14:textId="77777777" w:rsidR="008375C3" w:rsidRPr="00881961" w:rsidRDefault="008375C3" w:rsidP="00E92F8B">
            <w:pPr>
              <w:pStyle w:val="ElexonTableTextSmall"/>
            </w:pPr>
            <w:r w:rsidRPr="00881961">
              <w:t>Document version</w:t>
            </w:r>
          </w:p>
        </w:tc>
        <w:tc>
          <w:tcPr>
            <w:tcW w:w="3600" w:type="dxa"/>
            <w:tcBorders>
              <w:right w:val="nil"/>
            </w:tcBorders>
          </w:tcPr>
          <w:p w14:paraId="685B5602" w14:textId="77777777" w:rsidR="008375C3" w:rsidRPr="00881961" w:rsidRDefault="008375C3" w:rsidP="008345BA">
            <w:pPr>
              <w:pStyle w:val="ElexonTableTextLarge"/>
              <w:rPr>
                <w:rStyle w:val="Strong"/>
              </w:rPr>
            </w:pPr>
            <w:r w:rsidRPr="00881961">
              <w:rPr>
                <w:rStyle w:val="Strong"/>
              </w:rPr>
              <w:fldChar w:fldCharType="begin"/>
            </w:r>
            <w:r w:rsidRPr="00881961">
              <w:rPr>
                <w:rStyle w:val="Strong"/>
              </w:rPr>
              <w:instrText xml:space="preserve"> MACROBUTTON  NoMacro [Click and type]</w:instrText>
            </w:r>
            <w:r w:rsidRPr="00881961">
              <w:rPr>
                <w:rStyle w:val="Strong"/>
              </w:rPr>
              <w:fldChar w:fldCharType="end"/>
            </w:r>
          </w:p>
        </w:tc>
      </w:tr>
    </w:tbl>
    <w:p w14:paraId="6B88376C" w14:textId="77777777" w:rsidR="00694395" w:rsidRPr="00881961" w:rsidRDefault="00694395"/>
    <w:tbl>
      <w:tblPr>
        <w:tblStyle w:val="TableGrid"/>
        <w:tblW w:w="10546" w:type="dxa"/>
        <w:jc w:val="center"/>
        <w:tblBorders>
          <w:left w:val="single" w:sz="4" w:space="0" w:color="auto"/>
          <w:right w:val="single" w:sz="4" w:space="0" w:color="auto"/>
        </w:tblBorders>
        <w:tblCellMar>
          <w:top w:w="227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8845"/>
      </w:tblGrid>
      <w:tr w:rsidR="009F28C7" w:rsidRPr="00881961" w14:paraId="204B8C48" w14:textId="77777777" w:rsidTr="00694395">
        <w:trPr>
          <w:trHeight w:val="340"/>
          <w:jc w:val="center"/>
        </w:trPr>
        <w:tc>
          <w:tcPr>
            <w:tcW w:w="1701" w:type="dxa"/>
            <w:tcBorders>
              <w:left w:val="nil"/>
              <w:right w:val="nil"/>
            </w:tcBorders>
            <w:vAlign w:val="top"/>
          </w:tcPr>
          <w:p w14:paraId="63C31A2D" w14:textId="77777777" w:rsidR="009F28C7" w:rsidRPr="00881961" w:rsidRDefault="009F28C7" w:rsidP="00694395">
            <w:pPr>
              <w:pStyle w:val="ElexonTableTextSmall"/>
            </w:pPr>
            <w:r w:rsidRPr="00881961">
              <w:t>Summary</w:t>
            </w:r>
          </w:p>
        </w:tc>
        <w:tc>
          <w:tcPr>
            <w:tcW w:w="8845" w:type="dxa"/>
            <w:tcBorders>
              <w:left w:val="nil"/>
              <w:right w:val="nil"/>
            </w:tcBorders>
            <w:vAlign w:val="top"/>
          </w:tcPr>
          <w:p w14:paraId="4ED01893" w14:textId="77777777" w:rsidR="009F28C7" w:rsidRPr="00881961" w:rsidRDefault="00B4490F" w:rsidP="00694395">
            <w:pPr>
              <w:pStyle w:val="ElexonTableTextLarge"/>
              <w:rPr>
                <w:rStyle w:val="Strong"/>
              </w:rPr>
            </w:pPr>
            <w:r w:rsidRPr="00881961">
              <w:rPr>
                <w:rStyle w:val="Strong"/>
              </w:rPr>
              <w:fldChar w:fldCharType="begin"/>
            </w:r>
            <w:r w:rsidRPr="00881961">
              <w:rPr>
                <w:rStyle w:val="Strong"/>
              </w:rPr>
              <w:instrText xml:space="preserve"> MACROBUTTON  NoMacro [Click and type]</w:instrText>
            </w:r>
            <w:r w:rsidRPr="00881961">
              <w:rPr>
                <w:rStyle w:val="Strong"/>
              </w:rPr>
              <w:fldChar w:fldCharType="end"/>
            </w:r>
          </w:p>
        </w:tc>
      </w:tr>
    </w:tbl>
    <w:p w14:paraId="0D516792" w14:textId="77777777" w:rsidR="00710074" w:rsidRPr="00881961" w:rsidRDefault="00710074" w:rsidP="00D4187D">
      <w:pPr>
        <w:pStyle w:val="List"/>
      </w:pPr>
      <w:bookmarkStart w:id="0" w:name="_Hlk39571051"/>
      <w:r w:rsidRPr="00881961">
        <w:t xml:space="preserve">List level 1, </w:t>
      </w:r>
      <w:bookmarkStart w:id="1" w:name="_Hlk39503693"/>
      <w:r w:rsidR="00D84153" w:rsidRPr="00881961">
        <w:t>to</w:t>
      </w:r>
      <w:r w:rsidRPr="00881961">
        <w:t xml:space="preserve"> maintain consistency across the numbering styles it is important to use the list styles from the </w:t>
      </w:r>
      <w:r w:rsidR="00D4187D" w:rsidRPr="00881961">
        <w:t>style’s</w:t>
      </w:r>
      <w:r w:rsidRPr="00881961">
        <w:t xml:space="preserve"> menu.</w:t>
      </w:r>
      <w:bookmarkEnd w:id="1"/>
    </w:p>
    <w:p w14:paraId="06FF1579" w14:textId="77777777" w:rsidR="00710074" w:rsidRPr="00881961" w:rsidRDefault="00710074" w:rsidP="00D4187D">
      <w:pPr>
        <w:pStyle w:val="List2"/>
      </w:pPr>
      <w:r w:rsidRPr="00881961">
        <w:t xml:space="preserve">List level 2. </w:t>
      </w:r>
    </w:p>
    <w:p w14:paraId="02E776BD" w14:textId="77777777" w:rsidR="00710074" w:rsidRPr="00881961" w:rsidRDefault="00710074" w:rsidP="00D4187D">
      <w:pPr>
        <w:pStyle w:val="List3"/>
      </w:pPr>
      <w:r w:rsidRPr="00881961">
        <w:t>List level 3.</w:t>
      </w:r>
    </w:p>
    <w:p w14:paraId="04C2D17C" w14:textId="77777777" w:rsidR="00710074" w:rsidRPr="00881961" w:rsidRDefault="00710074" w:rsidP="00D4187D">
      <w:pPr>
        <w:pStyle w:val="List4"/>
      </w:pPr>
      <w:r w:rsidRPr="00881961">
        <w:t>List level 4.</w:t>
      </w:r>
    </w:p>
    <w:bookmarkEnd w:id="0"/>
    <w:p w14:paraId="40EB2497" w14:textId="77777777" w:rsidR="00694395" w:rsidRPr="00881961" w:rsidRDefault="00694395" w:rsidP="00694395">
      <w:pPr>
        <w:pStyle w:val="ListNumber5"/>
        <w:rPr>
          <w:lang w:val="en-GB"/>
        </w:rPr>
      </w:pPr>
      <w:r w:rsidRPr="00881961">
        <w:rPr>
          <w:lang w:val="en-GB"/>
        </w:rPr>
        <w:t>List level 5.</w:t>
      </w:r>
    </w:p>
    <w:p w14:paraId="17E79B93" w14:textId="77777777" w:rsidR="00E92F8B" w:rsidRPr="00881961" w:rsidRDefault="00E92F8B" w:rsidP="00D4187D">
      <w:pPr>
        <w:pStyle w:val="List"/>
      </w:pPr>
      <w:r w:rsidRPr="00881961">
        <w:fldChar w:fldCharType="begin"/>
      </w:r>
      <w:r w:rsidRPr="00881961">
        <w:instrText xml:space="preserve"> MACROBUTTON  NoMacro [Continue as needed]</w:instrText>
      </w:r>
      <w:r w:rsidRPr="00881961">
        <w:fldChar w:fldCharType="end"/>
      </w:r>
    </w:p>
    <w:p w14:paraId="2B482215" w14:textId="77777777" w:rsidR="00E92F8B" w:rsidRPr="00881961" w:rsidRDefault="00E92F8B" w:rsidP="00D4187D">
      <w:pPr>
        <w:pStyle w:val="List2"/>
      </w:pPr>
      <w:r w:rsidRPr="00881961">
        <w:fldChar w:fldCharType="begin"/>
      </w:r>
      <w:r w:rsidRPr="00881961">
        <w:instrText xml:space="preserve"> MACROBUTTON  NoMacro [Click and type]</w:instrText>
      </w:r>
      <w:r w:rsidRPr="00881961">
        <w:fldChar w:fldCharType="end"/>
      </w:r>
    </w:p>
    <w:p w14:paraId="095044A4" w14:textId="77777777" w:rsidR="00E92F8B" w:rsidRPr="00881961" w:rsidRDefault="00E92F8B" w:rsidP="00D4187D">
      <w:pPr>
        <w:pStyle w:val="List4"/>
      </w:pPr>
      <w:r w:rsidRPr="00881961">
        <w:fldChar w:fldCharType="begin"/>
      </w:r>
      <w:r w:rsidRPr="00881961">
        <w:instrText xml:space="preserve"> MACROBUTTON  NoMacro [Click and type]</w:instrText>
      </w:r>
      <w:r w:rsidRPr="00881961">
        <w:fldChar w:fldCharType="end"/>
      </w:r>
    </w:p>
    <w:p w14:paraId="67660637" w14:textId="77777777" w:rsidR="006247B2" w:rsidRPr="00881961" w:rsidRDefault="006247B2" w:rsidP="00A16480">
      <w:pPr>
        <w:pStyle w:val="ListBullet"/>
        <w:numPr>
          <w:ilvl w:val="0"/>
          <w:numId w:val="4"/>
        </w:numPr>
      </w:pPr>
      <w:bookmarkStart w:id="2" w:name="_Hlk39571235"/>
      <w:r w:rsidRPr="00881961">
        <w:t xml:space="preserve">Bullet level 1, </w:t>
      </w:r>
      <w:r w:rsidR="00D84153" w:rsidRPr="00881961">
        <w:t>to</w:t>
      </w:r>
      <w:r w:rsidRPr="00881961">
        <w:t xml:space="preserve"> maintain consistency across the numbering styles it is important to use the bullet styles from the </w:t>
      </w:r>
      <w:r w:rsidR="00D4187D" w:rsidRPr="00881961">
        <w:t>style’s</w:t>
      </w:r>
      <w:r w:rsidRPr="00881961">
        <w:t xml:space="preserve"> menu.</w:t>
      </w:r>
    </w:p>
    <w:p w14:paraId="5009667D" w14:textId="77777777" w:rsidR="006247B2" w:rsidRPr="00881961" w:rsidRDefault="006247B2" w:rsidP="00A16480">
      <w:pPr>
        <w:pStyle w:val="ListBullet2"/>
        <w:numPr>
          <w:ilvl w:val="1"/>
          <w:numId w:val="4"/>
        </w:numPr>
      </w:pPr>
      <w:r w:rsidRPr="00881961">
        <w:t>Bullet level 2.</w:t>
      </w:r>
    </w:p>
    <w:p w14:paraId="13ADA294" w14:textId="77777777" w:rsidR="006247B2" w:rsidRPr="00881961" w:rsidRDefault="006247B2" w:rsidP="00A16480">
      <w:pPr>
        <w:pStyle w:val="ListBullet3"/>
        <w:numPr>
          <w:ilvl w:val="2"/>
          <w:numId w:val="4"/>
        </w:numPr>
      </w:pPr>
      <w:r w:rsidRPr="00881961">
        <w:t>Bullet level 3.</w:t>
      </w:r>
    </w:p>
    <w:p w14:paraId="0742C117" w14:textId="77777777" w:rsidR="006247B2" w:rsidRPr="00881961" w:rsidRDefault="006247B2" w:rsidP="00A16480">
      <w:pPr>
        <w:pStyle w:val="ListBullet4"/>
        <w:numPr>
          <w:ilvl w:val="3"/>
          <w:numId w:val="4"/>
        </w:numPr>
      </w:pPr>
      <w:r w:rsidRPr="00881961">
        <w:t>Bullet level 4.</w:t>
      </w:r>
      <w:bookmarkEnd w:id="2"/>
    </w:p>
    <w:p w14:paraId="26F6411C" w14:textId="77777777" w:rsidR="00E92F8B" w:rsidRPr="00881961" w:rsidRDefault="00E92F8B" w:rsidP="00694395">
      <w:pPr>
        <w:pStyle w:val="Heading2"/>
      </w:pPr>
      <w:r w:rsidRPr="00881961">
        <w:t>Appendices</w:t>
      </w:r>
    </w:p>
    <w:p w14:paraId="502C9A06" w14:textId="77777777" w:rsidR="00E92F8B" w:rsidRPr="00881961" w:rsidRDefault="00E92F8B" w:rsidP="00E92F8B">
      <w:pPr>
        <w:pStyle w:val="ElexonBody"/>
      </w:pPr>
      <w:r w:rsidRPr="00881961">
        <w:t xml:space="preserve">Appendix 1 – </w:t>
      </w:r>
    </w:p>
    <w:p w14:paraId="5A1DC3A0" w14:textId="77777777" w:rsidR="00E92F8B" w:rsidRPr="00881961" w:rsidRDefault="00E92F8B" w:rsidP="00694395">
      <w:pPr>
        <w:pStyle w:val="Heading2"/>
      </w:pPr>
      <w:r w:rsidRPr="00881961">
        <w:t>Attachments</w:t>
      </w:r>
    </w:p>
    <w:p w14:paraId="42E6BD19" w14:textId="77777777" w:rsidR="00E92F8B" w:rsidRPr="00881961" w:rsidRDefault="00E92F8B" w:rsidP="00E92F8B">
      <w:pPr>
        <w:pStyle w:val="ElexonBody"/>
      </w:pPr>
      <w:r w:rsidRPr="00881961">
        <w:t xml:space="preserve">Attachment A – </w:t>
      </w:r>
    </w:p>
    <w:p w14:paraId="28F1381B" w14:textId="77777777" w:rsidR="00E92F8B" w:rsidRPr="00881961" w:rsidRDefault="00E92F8B" w:rsidP="00694395">
      <w:pPr>
        <w:pStyle w:val="Heading2"/>
      </w:pPr>
      <w:r w:rsidRPr="00881961">
        <w:t>For more information, please contact:</w:t>
      </w:r>
    </w:p>
    <w:p w14:paraId="49023D59" w14:textId="77777777" w:rsidR="00E92F8B" w:rsidRPr="00881961" w:rsidRDefault="00E92F8B" w:rsidP="0089072E">
      <w:pPr>
        <w:pStyle w:val="ElexonBody"/>
      </w:pPr>
      <w:r w:rsidRPr="00881961">
        <w:fldChar w:fldCharType="begin"/>
      </w:r>
      <w:r w:rsidRPr="00881961">
        <w:instrText xml:space="preserve"> macrobutton nomacro [Firstname Lastname]</w:instrText>
      </w:r>
      <w:r w:rsidRPr="00881961">
        <w:fldChar w:fldCharType="end"/>
      </w:r>
      <w:r w:rsidRPr="00881961">
        <w:t xml:space="preserve">, </w:t>
      </w:r>
      <w:r w:rsidRPr="00881961">
        <w:fldChar w:fldCharType="begin"/>
      </w:r>
      <w:r w:rsidRPr="00881961">
        <w:instrText xml:space="preserve"> macrobutton nomacro [Job title]</w:instrText>
      </w:r>
      <w:r w:rsidRPr="00881961">
        <w:fldChar w:fldCharType="end"/>
      </w:r>
    </w:p>
    <w:p w14:paraId="75F85B7E" w14:textId="77777777" w:rsidR="00E92F8B" w:rsidRPr="00881961" w:rsidRDefault="00E92F8B" w:rsidP="0089072E">
      <w:pPr>
        <w:pStyle w:val="ElexonBody"/>
      </w:pPr>
      <w:r w:rsidRPr="00881961">
        <w:fldChar w:fldCharType="begin"/>
      </w:r>
      <w:r w:rsidRPr="00881961">
        <w:instrText xml:space="preserve"> macrobutton nomacro [firstname.lastname]</w:instrText>
      </w:r>
      <w:r w:rsidRPr="00881961">
        <w:fldChar w:fldCharType="end"/>
      </w:r>
      <w:r w:rsidRPr="00881961">
        <w:t>@elexon.co.uk</w:t>
      </w:r>
    </w:p>
    <w:p w14:paraId="53DADAA5" w14:textId="77777777" w:rsidR="001620B8" w:rsidRPr="00881961" w:rsidRDefault="00E92F8B" w:rsidP="00535B5A">
      <w:pPr>
        <w:pStyle w:val="ElexonBody"/>
      </w:pPr>
      <w:r w:rsidRPr="00881961">
        <w:t xml:space="preserve">020 7380 </w:t>
      </w:r>
      <w:r w:rsidRPr="00881961">
        <w:fldChar w:fldCharType="begin"/>
      </w:r>
      <w:r w:rsidRPr="00881961">
        <w:instrText xml:space="preserve"> macrobutton nomacro [XXXX]</w:instrText>
      </w:r>
      <w:r w:rsidRPr="00881961">
        <w:fldChar w:fldCharType="end"/>
      </w:r>
    </w:p>
    <w:sectPr w:rsidR="001620B8" w:rsidRPr="00881961" w:rsidSect="008345BA">
      <w:footerReference w:type="default" r:id="rId10"/>
      <w:headerReference w:type="first" r:id="rId11"/>
      <w:footerReference w:type="first" r:id="rId12"/>
      <w:pgSz w:w="11906" w:h="16838" w:code="9"/>
      <w:pgMar w:top="680" w:right="680" w:bottom="992" w:left="680" w:header="567" w:footer="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60548" w14:textId="77777777" w:rsidR="00011E86" w:rsidRDefault="00011E86" w:rsidP="007F1A2A">
      <w:pPr>
        <w:spacing w:after="0" w:line="240" w:lineRule="auto"/>
      </w:pPr>
      <w:r>
        <w:separator/>
      </w:r>
    </w:p>
  </w:endnote>
  <w:endnote w:type="continuationSeparator" w:id="0">
    <w:p w14:paraId="687E0F39" w14:textId="77777777" w:rsidR="00011E86" w:rsidRDefault="00011E86" w:rsidP="007F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IN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4217227"/>
      <w:docPartObj>
        <w:docPartGallery w:val="Page Numbers (Bottom of Page)"/>
        <w:docPartUnique/>
      </w:docPartObj>
    </w:sdtPr>
    <w:sdtEndPr/>
    <w:sdtContent>
      <w:sdt>
        <w:sdtPr>
          <w:id w:val="1978343826"/>
          <w:docPartObj>
            <w:docPartGallery w:val="Page Numbers (Top of Page)"/>
            <w:docPartUnique/>
          </w:docPartObj>
        </w:sdtPr>
        <w:sdtEndPr/>
        <w:sdtContent>
          <w:p w14:paraId="718025D5" w14:textId="77777777" w:rsidR="00AC33B2" w:rsidRPr="00DE29B7" w:rsidRDefault="00DE29B7" w:rsidP="00DE29B7">
            <w:pPr>
              <w:pStyle w:val="Footer"/>
              <w:tabs>
                <w:tab w:val="clear" w:pos="9360"/>
                <w:tab w:val="right" w:pos="10490"/>
              </w:tabs>
            </w:pPr>
            <w:r w:rsidRPr="008345BA">
              <w:t xml:space="preserve">© Elexon </w:t>
            </w:r>
            <w:r>
              <w:fldChar w:fldCharType="begin"/>
            </w:r>
            <w:r>
              <w:instrText xml:space="preserve"> DATE \@ "yyyy" \* MERGEFORMAT </w:instrText>
            </w:r>
            <w:r>
              <w:fldChar w:fldCharType="separate"/>
            </w:r>
            <w:r w:rsidR="00011E86">
              <w:rPr>
                <w:noProof/>
              </w:rPr>
              <w:t>2025</w:t>
            </w:r>
            <w:r>
              <w:fldChar w:fldCharType="end"/>
            </w:r>
            <w:r>
              <w:tab/>
            </w:r>
            <w:r>
              <w:tab/>
            </w:r>
            <w:r w:rsidRPr="008345BA">
              <w:t xml:space="preserve">Page </w:t>
            </w:r>
            <w:r w:rsidRPr="008345BA">
              <w:fldChar w:fldCharType="begin"/>
            </w:r>
            <w:r w:rsidRPr="008345BA">
              <w:instrText xml:space="preserve"> PAGE </w:instrText>
            </w:r>
            <w:r w:rsidRPr="008345BA">
              <w:fldChar w:fldCharType="separate"/>
            </w:r>
            <w:r>
              <w:t>1</w:t>
            </w:r>
            <w:r w:rsidRPr="008345BA">
              <w:fldChar w:fldCharType="end"/>
            </w:r>
            <w:r w:rsidRPr="008345BA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84945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C385E7" w14:textId="77777777" w:rsidR="008345BA" w:rsidRPr="00DE29B7" w:rsidRDefault="00DE29B7" w:rsidP="00DE29B7">
            <w:pPr>
              <w:pStyle w:val="Footer"/>
              <w:tabs>
                <w:tab w:val="clear" w:pos="9360"/>
                <w:tab w:val="right" w:pos="10490"/>
              </w:tabs>
            </w:pPr>
            <w:r w:rsidRPr="008345BA">
              <w:t xml:space="preserve">© Elexon </w:t>
            </w:r>
            <w:r>
              <w:fldChar w:fldCharType="begin"/>
            </w:r>
            <w:r>
              <w:instrText xml:space="preserve"> DATE \@ "yyyy" \* MERGEFORMAT </w:instrText>
            </w:r>
            <w:r>
              <w:fldChar w:fldCharType="separate"/>
            </w:r>
            <w:r w:rsidR="00011E86">
              <w:rPr>
                <w:noProof/>
              </w:rPr>
              <w:t>2025</w:t>
            </w:r>
            <w:r>
              <w:fldChar w:fldCharType="end"/>
            </w:r>
            <w:r>
              <w:tab/>
            </w:r>
            <w:r>
              <w:tab/>
            </w:r>
            <w:r w:rsidRPr="008345BA">
              <w:t xml:space="preserve">Page </w:t>
            </w:r>
            <w:r w:rsidRPr="008345BA">
              <w:fldChar w:fldCharType="begin"/>
            </w:r>
            <w:r w:rsidRPr="008345BA">
              <w:instrText xml:space="preserve"> PAGE </w:instrText>
            </w:r>
            <w:r w:rsidRPr="008345BA">
              <w:fldChar w:fldCharType="separate"/>
            </w:r>
            <w:r>
              <w:t>1</w:t>
            </w:r>
            <w:r w:rsidRPr="008345BA">
              <w:fldChar w:fldCharType="end"/>
            </w:r>
            <w:r w:rsidRPr="008345BA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5EF9E" w14:textId="77777777" w:rsidR="00011E86" w:rsidRDefault="00011E86" w:rsidP="007F1A2A">
      <w:pPr>
        <w:spacing w:after="0" w:line="240" w:lineRule="auto"/>
      </w:pPr>
      <w:r>
        <w:separator/>
      </w:r>
    </w:p>
  </w:footnote>
  <w:footnote w:type="continuationSeparator" w:id="0">
    <w:p w14:paraId="05593D0C" w14:textId="77777777" w:rsidR="00011E86" w:rsidRDefault="00011E86" w:rsidP="007F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BF869" w14:textId="77777777" w:rsidR="008345BA" w:rsidRDefault="008345BA">
    <w:pPr>
      <w:pStyle w:val="Header"/>
      <w:rPr>
        <w:noProof/>
      </w:rPr>
    </w:pPr>
  </w:p>
  <w:p w14:paraId="78A5DB50" w14:textId="77777777" w:rsidR="008345BA" w:rsidRDefault="008345BA">
    <w:pPr>
      <w:pStyle w:val="Header"/>
      <w:rPr>
        <w:noProof/>
      </w:rPr>
    </w:pPr>
  </w:p>
  <w:p w14:paraId="0DDB7FFB" w14:textId="77777777" w:rsidR="008345BA" w:rsidRDefault="008345BA">
    <w:pPr>
      <w:pStyle w:val="Header"/>
      <w:rPr>
        <w:noProof/>
      </w:rPr>
    </w:pPr>
  </w:p>
  <w:p w14:paraId="38C973A9" w14:textId="77777777" w:rsidR="008345BA" w:rsidRDefault="00531ADF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2845A3C0" wp14:editId="12A7D146">
              <wp:simplePos x="0" y="0"/>
              <wp:positionH relativeFrom="column">
                <wp:posOffset>-431800</wp:posOffset>
              </wp:positionH>
              <wp:positionV relativeFrom="paragraph">
                <wp:posOffset>-1251585</wp:posOffset>
              </wp:positionV>
              <wp:extent cx="7563557" cy="1256691"/>
              <wp:effectExtent l="0" t="0" r="0" b="635"/>
              <wp:wrapNone/>
              <wp:docPr id="16" name="Freeform: Shap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3557" cy="1256691"/>
                      </a:xfrm>
                      <a:custGeom>
                        <a:avLst/>
                        <a:gdLst>
                          <a:gd name="connsiteX0" fmla="*/ 0 w 7563232"/>
                          <a:gd name="connsiteY0" fmla="*/ 0 h 1256531"/>
                          <a:gd name="connsiteX1" fmla="*/ 7563233 w 7563232"/>
                          <a:gd name="connsiteY1" fmla="*/ 0 h 1256531"/>
                          <a:gd name="connsiteX2" fmla="*/ 7563233 w 7563232"/>
                          <a:gd name="connsiteY2" fmla="*/ 1256531 h 1256531"/>
                          <a:gd name="connsiteX3" fmla="*/ 0 w 7563232"/>
                          <a:gd name="connsiteY3" fmla="*/ 1256531 h 12565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563232" h="1256531">
                            <a:moveTo>
                              <a:pt x="0" y="0"/>
                            </a:moveTo>
                            <a:lnTo>
                              <a:pt x="7563233" y="0"/>
                            </a:lnTo>
                            <a:lnTo>
                              <a:pt x="7563233" y="1256531"/>
                            </a:lnTo>
                            <a:lnTo>
                              <a:pt x="0" y="1256531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 w="1269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E57394" id="Freeform: Shape 16" o:spid="_x0000_s1026" style="position:absolute;margin-left:-34pt;margin-top:-98.55pt;width:595.55pt;height:98.9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63232,125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" path="m,l7563233,r,1256531l,1256531,,xe" fillcolor="white [3212]" stroked="f" strokeweight=".35264mm">
              <v:stroke joinstyle="miter"/>
              <v:path arrowok="t" o:connecttype="custom" o:connectlocs="0,0;7563558,0;7563558,1256691;0,1256691" o:connectangles="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419B6" wp14:editId="5D2B2632">
              <wp:simplePos x="0" y="0"/>
              <wp:positionH relativeFrom="page">
                <wp:align>center</wp:align>
              </wp:positionH>
              <wp:positionV relativeFrom="page">
                <wp:posOffset>431800</wp:posOffset>
              </wp:positionV>
              <wp:extent cx="1616400" cy="219600"/>
              <wp:effectExtent l="0" t="0" r="3175" b="9525"/>
              <wp:wrapNone/>
              <wp:docPr id="32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6400" cy="219600"/>
                      </a:xfrm>
                      <a:custGeom>
                        <a:avLst/>
                        <a:gdLst>
                          <a:gd name="connsiteX0" fmla="*/ 386715 w 5021580"/>
                          <a:gd name="connsiteY0" fmla="*/ 9525 h 681989"/>
                          <a:gd name="connsiteX1" fmla="*/ 386715 w 5021580"/>
                          <a:gd name="connsiteY1" fmla="*/ 84773 h 681989"/>
                          <a:gd name="connsiteX2" fmla="*/ 78105 w 5021580"/>
                          <a:gd name="connsiteY2" fmla="*/ 84773 h 681989"/>
                          <a:gd name="connsiteX3" fmla="*/ 78105 w 5021580"/>
                          <a:gd name="connsiteY3" fmla="*/ 296228 h 681989"/>
                          <a:gd name="connsiteX4" fmla="*/ 354330 w 5021580"/>
                          <a:gd name="connsiteY4" fmla="*/ 296228 h 681989"/>
                          <a:gd name="connsiteX5" fmla="*/ 354330 w 5021580"/>
                          <a:gd name="connsiteY5" fmla="*/ 371475 h 681989"/>
                          <a:gd name="connsiteX6" fmla="*/ 78105 w 5021580"/>
                          <a:gd name="connsiteY6" fmla="*/ 371475 h 681989"/>
                          <a:gd name="connsiteX7" fmla="*/ 78105 w 5021580"/>
                          <a:gd name="connsiteY7" fmla="*/ 597218 h 681989"/>
                          <a:gd name="connsiteX8" fmla="*/ 386715 w 5021580"/>
                          <a:gd name="connsiteY8" fmla="*/ 597218 h 681989"/>
                          <a:gd name="connsiteX9" fmla="*/ 386715 w 5021580"/>
                          <a:gd name="connsiteY9" fmla="*/ 672465 h 681989"/>
                          <a:gd name="connsiteX10" fmla="*/ 0 w 5021580"/>
                          <a:gd name="connsiteY10" fmla="*/ 672465 h 681989"/>
                          <a:gd name="connsiteX11" fmla="*/ 0 w 5021580"/>
                          <a:gd name="connsiteY11" fmla="*/ 9525 h 681989"/>
                          <a:gd name="connsiteX12" fmla="*/ 386715 w 5021580"/>
                          <a:gd name="connsiteY12" fmla="*/ 9525 h 681989"/>
                          <a:gd name="connsiteX13" fmla="*/ 845820 w 5021580"/>
                          <a:gd name="connsiteY13" fmla="*/ 9525 h 681989"/>
                          <a:gd name="connsiteX14" fmla="*/ 845820 w 5021580"/>
                          <a:gd name="connsiteY14" fmla="*/ 672465 h 681989"/>
                          <a:gd name="connsiteX15" fmla="*/ 1255395 w 5021580"/>
                          <a:gd name="connsiteY15" fmla="*/ 672465 h 681989"/>
                          <a:gd name="connsiteX16" fmla="*/ 1255395 w 5021580"/>
                          <a:gd name="connsiteY16" fmla="*/ 597218 h 681989"/>
                          <a:gd name="connsiteX17" fmla="*/ 923925 w 5021580"/>
                          <a:gd name="connsiteY17" fmla="*/ 597218 h 681989"/>
                          <a:gd name="connsiteX18" fmla="*/ 923925 w 5021580"/>
                          <a:gd name="connsiteY18" fmla="*/ 9525 h 681989"/>
                          <a:gd name="connsiteX19" fmla="*/ 845820 w 5021580"/>
                          <a:gd name="connsiteY19" fmla="*/ 9525 h 681989"/>
                          <a:gd name="connsiteX20" fmla="*/ 4942523 w 5021580"/>
                          <a:gd name="connsiteY20" fmla="*/ 526733 h 681989"/>
                          <a:gd name="connsiteX21" fmla="*/ 4581525 w 5021580"/>
                          <a:gd name="connsiteY21" fmla="*/ 9525 h 681989"/>
                          <a:gd name="connsiteX22" fmla="*/ 4509135 w 5021580"/>
                          <a:gd name="connsiteY22" fmla="*/ 9525 h 681989"/>
                          <a:gd name="connsiteX23" fmla="*/ 4509135 w 5021580"/>
                          <a:gd name="connsiteY23" fmla="*/ 672465 h 681989"/>
                          <a:gd name="connsiteX24" fmla="*/ 4587240 w 5021580"/>
                          <a:gd name="connsiteY24" fmla="*/ 672465 h 681989"/>
                          <a:gd name="connsiteX25" fmla="*/ 4587240 w 5021580"/>
                          <a:gd name="connsiteY25" fmla="*/ 156210 h 681989"/>
                          <a:gd name="connsiteX26" fmla="*/ 4950143 w 5021580"/>
                          <a:gd name="connsiteY26" fmla="*/ 672465 h 681989"/>
                          <a:gd name="connsiteX27" fmla="*/ 5021580 w 5021580"/>
                          <a:gd name="connsiteY27" fmla="*/ 672465 h 681989"/>
                          <a:gd name="connsiteX28" fmla="*/ 5021580 w 5021580"/>
                          <a:gd name="connsiteY28" fmla="*/ 9525 h 681989"/>
                          <a:gd name="connsiteX29" fmla="*/ 4942523 w 5021580"/>
                          <a:gd name="connsiteY29" fmla="*/ 9525 h 681989"/>
                          <a:gd name="connsiteX30" fmla="*/ 4942523 w 5021580"/>
                          <a:gd name="connsiteY30" fmla="*/ 526733 h 681989"/>
                          <a:gd name="connsiteX31" fmla="*/ 2067878 w 5021580"/>
                          <a:gd name="connsiteY31" fmla="*/ 672465 h 681989"/>
                          <a:gd name="connsiteX32" fmla="*/ 2067878 w 5021580"/>
                          <a:gd name="connsiteY32" fmla="*/ 597218 h 681989"/>
                          <a:gd name="connsiteX33" fmla="*/ 1759268 w 5021580"/>
                          <a:gd name="connsiteY33" fmla="*/ 597218 h 681989"/>
                          <a:gd name="connsiteX34" fmla="*/ 1759268 w 5021580"/>
                          <a:gd name="connsiteY34" fmla="*/ 371475 h 681989"/>
                          <a:gd name="connsiteX35" fmla="*/ 2035493 w 5021580"/>
                          <a:gd name="connsiteY35" fmla="*/ 371475 h 681989"/>
                          <a:gd name="connsiteX36" fmla="*/ 2035493 w 5021580"/>
                          <a:gd name="connsiteY36" fmla="*/ 296228 h 681989"/>
                          <a:gd name="connsiteX37" fmla="*/ 1759268 w 5021580"/>
                          <a:gd name="connsiteY37" fmla="*/ 296228 h 681989"/>
                          <a:gd name="connsiteX38" fmla="*/ 1759268 w 5021580"/>
                          <a:gd name="connsiteY38" fmla="*/ 84773 h 681989"/>
                          <a:gd name="connsiteX39" fmla="*/ 2067878 w 5021580"/>
                          <a:gd name="connsiteY39" fmla="*/ 84773 h 681989"/>
                          <a:gd name="connsiteX40" fmla="*/ 2067878 w 5021580"/>
                          <a:gd name="connsiteY40" fmla="*/ 9525 h 681989"/>
                          <a:gd name="connsiteX41" fmla="*/ 1681163 w 5021580"/>
                          <a:gd name="connsiteY41" fmla="*/ 9525 h 681989"/>
                          <a:gd name="connsiteX42" fmla="*/ 1681163 w 5021580"/>
                          <a:gd name="connsiteY42" fmla="*/ 672465 h 681989"/>
                          <a:gd name="connsiteX43" fmla="*/ 2067878 w 5021580"/>
                          <a:gd name="connsiteY43" fmla="*/ 672465 h 681989"/>
                          <a:gd name="connsiteX44" fmla="*/ 3488055 w 5021580"/>
                          <a:gd name="connsiteY44" fmla="*/ 339090 h 681989"/>
                          <a:gd name="connsiteX45" fmla="*/ 3741420 w 5021580"/>
                          <a:gd name="connsiteY45" fmla="*/ 605790 h 681989"/>
                          <a:gd name="connsiteX46" fmla="*/ 3994785 w 5021580"/>
                          <a:gd name="connsiteY46" fmla="*/ 339090 h 681989"/>
                          <a:gd name="connsiteX47" fmla="*/ 3741420 w 5021580"/>
                          <a:gd name="connsiteY47" fmla="*/ 76200 h 681989"/>
                          <a:gd name="connsiteX48" fmla="*/ 3488055 w 5021580"/>
                          <a:gd name="connsiteY48" fmla="*/ 339090 h 681989"/>
                          <a:gd name="connsiteX49" fmla="*/ 3741420 w 5021580"/>
                          <a:gd name="connsiteY49" fmla="*/ 681990 h 681989"/>
                          <a:gd name="connsiteX50" fmla="*/ 3407093 w 5021580"/>
                          <a:gd name="connsiteY50" fmla="*/ 339090 h 681989"/>
                          <a:gd name="connsiteX51" fmla="*/ 3741420 w 5021580"/>
                          <a:gd name="connsiteY51" fmla="*/ 0 h 681989"/>
                          <a:gd name="connsiteX52" fmla="*/ 4075748 w 5021580"/>
                          <a:gd name="connsiteY52" fmla="*/ 339090 h 681989"/>
                          <a:gd name="connsiteX53" fmla="*/ 3741420 w 5021580"/>
                          <a:gd name="connsiteY53" fmla="*/ 681990 h 681989"/>
                          <a:gd name="connsiteX54" fmla="*/ 2605088 w 5021580"/>
                          <a:gd name="connsiteY54" fmla="*/ 673418 h 681989"/>
                          <a:gd name="connsiteX55" fmla="*/ 3045143 w 5021580"/>
                          <a:gd name="connsiteY55" fmla="*/ 9525 h 681989"/>
                          <a:gd name="connsiteX56" fmla="*/ 2951798 w 5021580"/>
                          <a:gd name="connsiteY56" fmla="*/ 9525 h 681989"/>
                          <a:gd name="connsiteX57" fmla="*/ 2510790 w 5021580"/>
                          <a:gd name="connsiteY57" fmla="*/ 673418 h 681989"/>
                          <a:gd name="connsiteX58" fmla="*/ 2605088 w 5021580"/>
                          <a:gd name="connsiteY58" fmla="*/ 673418 h 681989"/>
                          <a:gd name="connsiteX59" fmla="*/ 2511743 w 5021580"/>
                          <a:gd name="connsiteY59" fmla="*/ 9525 h 681989"/>
                          <a:gd name="connsiteX60" fmla="*/ 2685098 w 5021580"/>
                          <a:gd name="connsiteY60" fmla="*/ 271463 h 681989"/>
                          <a:gd name="connsiteX61" fmla="*/ 2731770 w 5021580"/>
                          <a:gd name="connsiteY61" fmla="*/ 200978 h 681989"/>
                          <a:gd name="connsiteX62" fmla="*/ 2605088 w 5021580"/>
                          <a:gd name="connsiteY62" fmla="*/ 9525 h 681989"/>
                          <a:gd name="connsiteX63" fmla="*/ 2511743 w 5021580"/>
                          <a:gd name="connsiteY63" fmla="*/ 9525 h 681989"/>
                          <a:gd name="connsiteX64" fmla="*/ 2951798 w 5021580"/>
                          <a:gd name="connsiteY64" fmla="*/ 673418 h 681989"/>
                          <a:gd name="connsiteX65" fmla="*/ 3045143 w 5021580"/>
                          <a:gd name="connsiteY65" fmla="*/ 673418 h 681989"/>
                          <a:gd name="connsiteX66" fmla="*/ 2871788 w 5021580"/>
                          <a:gd name="connsiteY66" fmla="*/ 411480 h 681989"/>
                          <a:gd name="connsiteX67" fmla="*/ 2825115 w 5021580"/>
                          <a:gd name="connsiteY67" fmla="*/ 481965 h 681989"/>
                          <a:gd name="connsiteX68" fmla="*/ 2951798 w 5021580"/>
                          <a:gd name="connsiteY68" fmla="*/ 673418 h 68198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</a:cxnLst>
                        <a:rect l="l" t="t" r="r" b="b"/>
                        <a:pathLst>
                          <a:path w="5021580" h="681989">
                            <a:moveTo>
                              <a:pt x="386715" y="9525"/>
                            </a:moveTo>
                            <a:lnTo>
                              <a:pt x="386715" y="84773"/>
                            </a:lnTo>
                            <a:lnTo>
                              <a:pt x="78105" y="84773"/>
                            </a:lnTo>
                            <a:lnTo>
                              <a:pt x="78105" y="296228"/>
                            </a:lnTo>
                            <a:lnTo>
                              <a:pt x="354330" y="296228"/>
                            </a:lnTo>
                            <a:lnTo>
                              <a:pt x="354330" y="371475"/>
                            </a:lnTo>
                            <a:lnTo>
                              <a:pt x="78105" y="371475"/>
                            </a:lnTo>
                            <a:lnTo>
                              <a:pt x="78105" y="597218"/>
                            </a:lnTo>
                            <a:lnTo>
                              <a:pt x="386715" y="597218"/>
                            </a:lnTo>
                            <a:lnTo>
                              <a:pt x="386715" y="672465"/>
                            </a:lnTo>
                            <a:lnTo>
                              <a:pt x="0" y="672465"/>
                            </a:lnTo>
                            <a:lnTo>
                              <a:pt x="0" y="9525"/>
                            </a:lnTo>
                            <a:lnTo>
                              <a:pt x="386715" y="9525"/>
                            </a:lnTo>
                            <a:close/>
                            <a:moveTo>
                              <a:pt x="845820" y="9525"/>
                            </a:moveTo>
                            <a:lnTo>
                              <a:pt x="845820" y="672465"/>
                            </a:lnTo>
                            <a:lnTo>
                              <a:pt x="1255395" y="672465"/>
                            </a:lnTo>
                            <a:lnTo>
                              <a:pt x="1255395" y="597218"/>
                            </a:lnTo>
                            <a:lnTo>
                              <a:pt x="923925" y="597218"/>
                            </a:lnTo>
                            <a:lnTo>
                              <a:pt x="923925" y="9525"/>
                            </a:lnTo>
                            <a:lnTo>
                              <a:pt x="845820" y="9525"/>
                            </a:lnTo>
                            <a:close/>
                            <a:moveTo>
                              <a:pt x="4942523" y="526733"/>
                            </a:moveTo>
                            <a:lnTo>
                              <a:pt x="4581525" y="9525"/>
                            </a:lnTo>
                            <a:lnTo>
                              <a:pt x="4509135" y="9525"/>
                            </a:lnTo>
                            <a:lnTo>
                              <a:pt x="4509135" y="672465"/>
                            </a:lnTo>
                            <a:lnTo>
                              <a:pt x="4587240" y="672465"/>
                            </a:lnTo>
                            <a:lnTo>
                              <a:pt x="4587240" y="156210"/>
                            </a:lnTo>
                            <a:lnTo>
                              <a:pt x="4950143" y="672465"/>
                            </a:lnTo>
                            <a:lnTo>
                              <a:pt x="5021580" y="672465"/>
                            </a:lnTo>
                            <a:lnTo>
                              <a:pt x="5021580" y="9525"/>
                            </a:lnTo>
                            <a:lnTo>
                              <a:pt x="4942523" y="9525"/>
                            </a:lnTo>
                            <a:lnTo>
                              <a:pt x="4942523" y="526733"/>
                            </a:lnTo>
                            <a:close/>
                            <a:moveTo>
                              <a:pt x="2067878" y="672465"/>
                            </a:moveTo>
                            <a:lnTo>
                              <a:pt x="2067878" y="597218"/>
                            </a:lnTo>
                            <a:lnTo>
                              <a:pt x="1759268" y="597218"/>
                            </a:lnTo>
                            <a:lnTo>
                              <a:pt x="1759268" y="371475"/>
                            </a:lnTo>
                            <a:lnTo>
                              <a:pt x="2035493" y="371475"/>
                            </a:lnTo>
                            <a:lnTo>
                              <a:pt x="2035493" y="296228"/>
                            </a:lnTo>
                            <a:lnTo>
                              <a:pt x="1759268" y="296228"/>
                            </a:lnTo>
                            <a:lnTo>
                              <a:pt x="1759268" y="84773"/>
                            </a:lnTo>
                            <a:lnTo>
                              <a:pt x="2067878" y="84773"/>
                            </a:lnTo>
                            <a:lnTo>
                              <a:pt x="2067878" y="9525"/>
                            </a:lnTo>
                            <a:lnTo>
                              <a:pt x="1681163" y="9525"/>
                            </a:lnTo>
                            <a:lnTo>
                              <a:pt x="1681163" y="672465"/>
                            </a:lnTo>
                            <a:lnTo>
                              <a:pt x="2067878" y="672465"/>
                            </a:lnTo>
                            <a:close/>
                            <a:moveTo>
                              <a:pt x="3488055" y="339090"/>
                            </a:moveTo>
                            <a:cubicBezTo>
                              <a:pt x="3488055" y="488633"/>
                              <a:pt x="3599498" y="605790"/>
                              <a:pt x="3741420" y="605790"/>
                            </a:cubicBezTo>
                            <a:cubicBezTo>
                              <a:pt x="3883343" y="605790"/>
                              <a:pt x="3994785" y="488633"/>
                              <a:pt x="3994785" y="339090"/>
                            </a:cubicBezTo>
                            <a:cubicBezTo>
                              <a:pt x="3994785" y="191453"/>
                              <a:pt x="3883343" y="76200"/>
                              <a:pt x="3741420" y="76200"/>
                            </a:cubicBezTo>
                            <a:cubicBezTo>
                              <a:pt x="3599498" y="76200"/>
                              <a:pt x="3488055" y="191453"/>
                              <a:pt x="3488055" y="339090"/>
                            </a:cubicBezTo>
                            <a:close/>
                            <a:moveTo>
                              <a:pt x="3741420" y="681990"/>
                            </a:moveTo>
                            <a:cubicBezTo>
                              <a:pt x="3553778" y="681990"/>
                              <a:pt x="3407093" y="531495"/>
                              <a:pt x="3407093" y="339090"/>
                            </a:cubicBezTo>
                            <a:cubicBezTo>
                              <a:pt x="3407093" y="148590"/>
                              <a:pt x="3553778" y="0"/>
                              <a:pt x="3741420" y="0"/>
                            </a:cubicBezTo>
                            <a:cubicBezTo>
                              <a:pt x="3929063" y="0"/>
                              <a:pt x="4075748" y="148590"/>
                              <a:pt x="4075748" y="339090"/>
                            </a:cubicBezTo>
                            <a:cubicBezTo>
                              <a:pt x="4075748" y="531495"/>
                              <a:pt x="3929063" y="681990"/>
                              <a:pt x="3741420" y="681990"/>
                            </a:cubicBezTo>
                            <a:close/>
                            <a:moveTo>
                              <a:pt x="2605088" y="673418"/>
                            </a:moveTo>
                            <a:lnTo>
                              <a:pt x="3045143" y="9525"/>
                            </a:lnTo>
                            <a:lnTo>
                              <a:pt x="2951798" y="9525"/>
                            </a:lnTo>
                            <a:lnTo>
                              <a:pt x="2510790" y="673418"/>
                            </a:lnTo>
                            <a:lnTo>
                              <a:pt x="2605088" y="673418"/>
                            </a:lnTo>
                            <a:close/>
                            <a:moveTo>
                              <a:pt x="2511743" y="9525"/>
                            </a:moveTo>
                            <a:lnTo>
                              <a:pt x="2685098" y="271463"/>
                            </a:lnTo>
                            <a:lnTo>
                              <a:pt x="2731770" y="200978"/>
                            </a:lnTo>
                            <a:lnTo>
                              <a:pt x="2605088" y="9525"/>
                            </a:lnTo>
                            <a:lnTo>
                              <a:pt x="2511743" y="9525"/>
                            </a:lnTo>
                            <a:close/>
                            <a:moveTo>
                              <a:pt x="2951798" y="673418"/>
                            </a:moveTo>
                            <a:lnTo>
                              <a:pt x="3045143" y="673418"/>
                            </a:lnTo>
                            <a:lnTo>
                              <a:pt x="2871788" y="411480"/>
                            </a:lnTo>
                            <a:lnTo>
                              <a:pt x="2825115" y="481965"/>
                            </a:lnTo>
                            <a:lnTo>
                              <a:pt x="2951798" y="673418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325C9E" id="Graphic 1" o:spid="_x0000_s1026" style="position:absolute;margin-left:0;margin-top:34pt;width:127.3pt;height:17.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coordsize="5021580,681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" path="m386715,9525r,75248l78105,84773r,211455l354330,296228r,75247l78105,371475r,225743l386715,597218r,75247l,672465,,9525r386715,xm845820,9525r,662940l1255395,672465r,-75247l923925,597218r,-587693l845820,9525xm4942523,526733l4581525,9525r-72390,l4509135,672465r78105,l4587240,156210r362903,516255l5021580,672465r,-662940l4942523,9525r,517208xm2067878,672465r,-75247l1759268,597218r,-225743l2035493,371475r,-75247l1759268,296228r,-211455l2067878,84773r,-75248l1681163,9525r,662940l2067878,672465xm3488055,339090v,149543,111443,266700,253365,266700c3883343,605790,3994785,488633,3994785,339090v,-147637,-111442,-262890,-253365,-262890c3599498,76200,3488055,191453,3488055,339090xm3741420,681990v-187642,,-334327,-150495,-334327,-342900c3407093,148590,3553778,,3741420,v187643,,334328,148590,334328,339090c4075748,531495,3929063,681990,3741420,681990xm2605088,673418l3045143,9525r-93345,l2510790,673418r94298,xm2511743,9525r173355,261938l2731770,200978,2605088,9525r-93345,xm2951798,673418r93345,l2871788,411480r-46673,70485l2951798,673418xe" fillcolor="#00008b [3213]" stroked="f">
              <v:stroke joinstyle="miter"/>
              <v:path arrowok="t" o:connecttype="custom" o:connectlocs="124480,3067;124480,27297;25141,27297;25141,95385;114056,95385;114056,119615;25141,119615;25141,192304;124480,192304;124480,216533;0,216533;0,3067;124480,3067;272262,3067;272262,216533;404100,216533;404100,192304;297403,192304;297403,3067;272262,3067;1590952,169608;1474750,3067;1451449,3067;1451449,216533;1476590,216533;1476590,50300;1593405,216533;1616400,216533;1616400,3067;1590952,3067;1590952,169608;665631,216533;665631,192304;566292,192304;566292,119615;655206,119615;655206,95385;566292,95385;566292,27297;665631,27297;665631,3067;541151,3067;541151,216533;665631,216533;1122773,109187;1204328,195064;1285884,109187;1204328,24536;1122773,109187;1204328,219600;1096712,109187;1204328,0;1311945,109187;1204328,219600;838554,216840;980203,3067;950156,3067;808200,216840;838554,216840;808507,3067;864308,87411;879331,64715;838554,3067;808507,3067;950156,216840;980203,216840;924402,132496;909378,155192;950156,216840" o:connectangles="0,0,0,0,0,0,0,0,0,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</w:p>
  <w:p w14:paraId="2366EC12" w14:textId="77777777" w:rsidR="008345BA" w:rsidRDefault="008345B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13C40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C50DF1"/>
    <w:multiLevelType w:val="multilevel"/>
    <w:tmpl w:val="6CFC974A"/>
    <w:styleLink w:val="Elexonnumber"/>
    <w:lvl w:ilvl="0">
      <w:start w:val="1"/>
      <w:numFmt w:val="decimal"/>
      <w:lvlText w:val="%1."/>
      <w:lvlJc w:val="left"/>
      <w:pPr>
        <w:ind w:left="567" w:hanging="567"/>
      </w:pPr>
      <w:rPr>
        <w:rFonts w:asciiTheme="majorHAnsi" w:hAnsiTheme="majorHAnsi" w:hint="default"/>
        <w:b/>
        <w:i w:val="0"/>
        <w:color w:val="00008B" w:themeColor="text1"/>
        <w:sz w:val="20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Theme="majorHAnsi" w:hAnsiTheme="majorHAnsi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Theme="majorHAnsi" w:hAnsiTheme="majorHAnsi" w:hint="default"/>
        <w:b w:val="0"/>
        <w:i w:val="0"/>
        <w:sz w:val="20"/>
      </w:rPr>
    </w:lvl>
    <w:lvl w:ilvl="3">
      <w:start w:val="1"/>
      <w:numFmt w:val="lowerLetter"/>
      <w:lvlText w:val="%4)"/>
      <w:lvlJc w:val="left"/>
      <w:pPr>
        <w:ind w:left="794" w:hanging="227"/>
      </w:pPr>
      <w:rPr>
        <w:rFonts w:asciiTheme="majorHAnsi" w:hAnsiTheme="majorHAnsi" w:hint="default"/>
      </w:rPr>
    </w:lvl>
    <w:lvl w:ilvl="4">
      <w:start w:val="1"/>
      <w:numFmt w:val="lowerRoman"/>
      <w:lvlText w:val="%5"/>
      <w:lvlJc w:val="left"/>
      <w:pPr>
        <w:ind w:left="1021" w:hanging="227"/>
      </w:pPr>
      <w:rPr>
        <w:rFonts w:asciiTheme="majorHAnsi" w:hAnsiTheme="majorHAnsi" w:hint="default"/>
      </w:rPr>
    </w:lvl>
    <w:lvl w:ilvl="5">
      <w:start w:val="1"/>
      <w:numFmt w:val="none"/>
      <w:suff w:val="nothing"/>
      <w:lvlText w:val=""/>
      <w:lvlJc w:val="left"/>
      <w:pPr>
        <w:ind w:left="324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96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360"/>
      </w:pPr>
      <w:rPr>
        <w:rFonts w:hint="default"/>
      </w:rPr>
    </w:lvl>
  </w:abstractNum>
  <w:abstractNum w:abstractNumId="2" w15:restartNumberingAfterBreak="0">
    <w:nsid w:val="13D5744C"/>
    <w:multiLevelType w:val="multilevel"/>
    <w:tmpl w:val="A28EC53E"/>
    <w:styleLink w:val="ListHeadings"/>
    <w:lvl w:ilvl="0">
      <w:start w:val="1"/>
      <w:numFmt w:val="decimal"/>
      <w:pStyle w:val="Numberheading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Numberbodytext1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Numberbodytext2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none"/>
      <w:lvlText w:val=""/>
      <w:lvlJc w:val="left"/>
      <w:pPr>
        <w:ind w:left="624" w:hanging="624"/>
      </w:pPr>
      <w:rPr>
        <w:rFonts w:hint="default"/>
      </w:rPr>
    </w:lvl>
    <w:lvl w:ilvl="4">
      <w:start w:val="1"/>
      <w:numFmt w:val="none"/>
      <w:lvlText w:val=""/>
      <w:lvlJc w:val="left"/>
      <w:pPr>
        <w:ind w:left="624" w:hanging="624"/>
      </w:pPr>
      <w:rPr>
        <w:rFonts w:hint="default"/>
      </w:rPr>
    </w:lvl>
    <w:lvl w:ilvl="5">
      <w:start w:val="1"/>
      <w:numFmt w:val="none"/>
      <w:lvlText w:val=""/>
      <w:lvlJc w:val="left"/>
      <w:pPr>
        <w:ind w:left="624" w:hanging="624"/>
      </w:pPr>
      <w:rPr>
        <w:rFonts w:hint="default"/>
      </w:rPr>
    </w:lvl>
    <w:lvl w:ilvl="6">
      <w:start w:val="1"/>
      <w:numFmt w:val="none"/>
      <w:lvlText w:val=""/>
      <w:lvlJc w:val="left"/>
      <w:pPr>
        <w:ind w:left="624" w:hanging="624"/>
      </w:pPr>
      <w:rPr>
        <w:rFonts w:hint="default"/>
      </w:rPr>
    </w:lvl>
    <w:lvl w:ilvl="7">
      <w:start w:val="1"/>
      <w:numFmt w:val="none"/>
      <w:lvlText w:val=""/>
      <w:lvlJc w:val="left"/>
      <w:pPr>
        <w:ind w:left="624" w:hanging="624"/>
      </w:pPr>
      <w:rPr>
        <w:rFonts w:hint="default"/>
      </w:rPr>
    </w:lvl>
    <w:lvl w:ilvl="8">
      <w:start w:val="1"/>
      <w:numFmt w:val="none"/>
      <w:lvlText w:val=""/>
      <w:lvlJc w:val="left"/>
      <w:pPr>
        <w:ind w:left="624" w:hanging="624"/>
      </w:pPr>
      <w:rPr>
        <w:rFonts w:hint="default"/>
      </w:rPr>
    </w:lvl>
  </w:abstractNum>
  <w:abstractNum w:abstractNumId="3" w15:restartNumberingAfterBreak="0">
    <w:nsid w:val="1F3E4426"/>
    <w:multiLevelType w:val="multilevel"/>
    <w:tmpl w:val="6DDC093C"/>
    <w:styleLink w:val="ListNumbers"/>
    <w:lvl w:ilvl="0">
      <w:start w:val="1"/>
      <w:numFmt w:val="lowerLetter"/>
      <w:lvlText w:val="%1)"/>
      <w:lvlJc w:val="left"/>
      <w:pPr>
        <w:ind w:left="1021" w:hanging="397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418" w:hanging="39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815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815"/>
        </w:tabs>
        <w:ind w:left="2212" w:hanging="39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12"/>
        </w:tabs>
        <w:ind w:left="2609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609"/>
        </w:tabs>
        <w:ind w:left="3006" w:hanging="39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006"/>
        </w:tabs>
        <w:ind w:left="3403" w:hanging="39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3"/>
        </w:tabs>
        <w:ind w:left="3800" w:hanging="39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00"/>
        </w:tabs>
        <w:ind w:left="4197" w:hanging="397"/>
      </w:pPr>
      <w:rPr>
        <w:rFonts w:hint="default"/>
      </w:rPr>
    </w:lvl>
  </w:abstractNum>
  <w:abstractNum w:abstractNumId="4" w15:restartNumberingAfterBreak="0">
    <w:nsid w:val="241B5A0A"/>
    <w:multiLevelType w:val="multilevel"/>
    <w:tmpl w:val="306050A2"/>
    <w:lvl w:ilvl="0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  <w:sz w:val="16"/>
        <w:u w:color="00008B" w:themeColor="text1"/>
      </w:rPr>
    </w:lvl>
    <w:lvl w:ilvl="1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  <w:color w:val="00008B" w:themeColor="text1"/>
      </w:rPr>
    </w:lvl>
    <w:lvl w:ilvl="2">
      <w:start w:val="1"/>
      <w:numFmt w:val="bullet"/>
      <w:lvlText w:val=""/>
      <w:lvlJc w:val="left"/>
      <w:pPr>
        <w:tabs>
          <w:tab w:val="num" w:pos="4536"/>
        </w:tabs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1247" w:hanging="226"/>
      </w:pPr>
      <w:rPr>
        <w:rFonts w:ascii="Symbol" w:hAnsi="Symbol" w:hint="default"/>
      </w:rPr>
    </w:lvl>
    <w:lvl w:ilvl="4">
      <w:start w:val="1"/>
      <w:numFmt w:val="none"/>
      <w:pStyle w:val="ListBullet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2335FB"/>
    <w:multiLevelType w:val="multilevel"/>
    <w:tmpl w:val="B8B2325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Theme="majorHAnsi" w:hAnsiTheme="majorHAnsi" w:hint="default"/>
        <w:b/>
        <w:i w:val="0"/>
        <w:color w:val="00008B" w:themeColor="text1"/>
        <w:sz w:val="18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Theme="majorHAnsi" w:hAnsiTheme="majorHAnsi" w:hint="default"/>
        <w:b w:val="0"/>
        <w:i w:val="0"/>
        <w:sz w:val="18"/>
      </w:rPr>
    </w:lvl>
    <w:lvl w:ilvl="2">
      <w:start w:val="1"/>
      <w:numFmt w:val="lowerLetter"/>
      <w:pStyle w:val="ListNumber3"/>
      <w:lvlText w:val="%3)"/>
      <w:lvlJc w:val="left"/>
      <w:pPr>
        <w:tabs>
          <w:tab w:val="num" w:pos="1077"/>
        </w:tabs>
        <w:ind w:left="1080" w:hanging="400"/>
      </w:pPr>
      <w:rPr>
        <w:rFonts w:asciiTheme="majorHAnsi" w:hAnsiTheme="majorHAnsi" w:hint="default"/>
        <w:b w:val="0"/>
        <w:i w:val="0"/>
        <w:sz w:val="18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6B7D33"/>
    <w:multiLevelType w:val="multilevel"/>
    <w:tmpl w:val="BC16332A"/>
    <w:lvl w:ilvl="0">
      <w:start w:val="1"/>
      <w:numFmt w:val="decimal"/>
      <w:pStyle w:val="List"/>
      <w:lvlText w:val="%1."/>
      <w:lvlJc w:val="left"/>
      <w:pPr>
        <w:ind w:left="454" w:hanging="454"/>
      </w:pPr>
      <w:rPr>
        <w:rFonts w:asciiTheme="majorHAnsi" w:hAnsiTheme="majorHAnsi" w:cs="Times New Roman" w:hint="default"/>
        <w:b/>
        <w:i w:val="0"/>
        <w:color w:val="00008B" w:themeColor="text1"/>
        <w:sz w:val="20"/>
      </w:rPr>
    </w:lvl>
    <w:lvl w:ilvl="1">
      <w:start w:val="1"/>
      <w:numFmt w:val="decimal"/>
      <w:pStyle w:val="List2"/>
      <w:lvlText w:val="%1.%2"/>
      <w:lvlJc w:val="left"/>
      <w:pPr>
        <w:ind w:left="454" w:hanging="454"/>
      </w:pPr>
      <w:rPr>
        <w:rFonts w:asciiTheme="majorHAnsi" w:hAnsiTheme="majorHAnsi" w:cs="Times New Roman" w:hint="default"/>
        <w:b w:val="0"/>
        <w:i w:val="0"/>
        <w:sz w:val="20"/>
      </w:rPr>
    </w:lvl>
    <w:lvl w:ilvl="2">
      <w:start w:val="1"/>
      <w:numFmt w:val="decimal"/>
      <w:pStyle w:val="List3"/>
      <w:lvlText w:val="%1.%2.%3"/>
      <w:lvlJc w:val="left"/>
      <w:pPr>
        <w:ind w:left="454" w:hanging="454"/>
      </w:pPr>
      <w:rPr>
        <w:rFonts w:asciiTheme="majorHAnsi" w:hAnsiTheme="majorHAnsi" w:cs="Times New Roman" w:hint="default"/>
        <w:b w:val="0"/>
        <w:i w:val="0"/>
        <w:sz w:val="20"/>
      </w:rPr>
    </w:lvl>
    <w:lvl w:ilvl="3">
      <w:start w:val="1"/>
      <w:numFmt w:val="lowerLetter"/>
      <w:pStyle w:val="List4"/>
      <w:lvlText w:val="%4)"/>
      <w:lvlJc w:val="left"/>
      <w:pPr>
        <w:ind w:left="680" w:hanging="226"/>
      </w:pPr>
      <w:rPr>
        <w:rFonts w:asciiTheme="majorHAnsi" w:hAnsiTheme="majorHAnsi" w:cs="Times New Roman" w:hint="default"/>
      </w:rPr>
    </w:lvl>
    <w:lvl w:ilvl="4">
      <w:start w:val="1"/>
      <w:numFmt w:val="lowerRoman"/>
      <w:pStyle w:val="ListNumber5"/>
      <w:lvlText w:val="%5"/>
      <w:lvlJc w:val="left"/>
      <w:pPr>
        <w:ind w:left="680" w:hanging="226"/>
      </w:pPr>
      <w:rPr>
        <w:rFonts w:asciiTheme="majorHAnsi" w:hAnsiTheme="majorHAnsi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612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648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684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200" w:hanging="360"/>
      </w:pPr>
      <w:rPr>
        <w:rFonts w:hint="default"/>
      </w:rPr>
    </w:lvl>
  </w:abstractNum>
  <w:abstractNum w:abstractNumId="7" w15:restartNumberingAfterBreak="0">
    <w:nsid w:val="3E225E17"/>
    <w:multiLevelType w:val="multilevel"/>
    <w:tmpl w:val="A28EC53E"/>
    <w:numStyleLink w:val="ListHeadings"/>
  </w:abstractNum>
  <w:abstractNum w:abstractNumId="8" w15:restartNumberingAfterBreak="0">
    <w:nsid w:val="70A12913"/>
    <w:multiLevelType w:val="multilevel"/>
    <w:tmpl w:val="7D6E4964"/>
    <w:lvl w:ilvl="0">
      <w:start w:val="1"/>
      <w:numFmt w:val="bullet"/>
      <w:lvlText w:val=""/>
      <w:lvlJc w:val="left"/>
      <w:pPr>
        <w:ind w:left="680" w:hanging="680"/>
      </w:pPr>
      <w:rPr>
        <w:rFonts w:ascii="Wingdings" w:hAnsi="Wingdings" w:hint="default"/>
        <w:color w:val="00008B" w:themeColor="text1"/>
        <w:sz w:val="16"/>
        <w:u w:color="00008B" w:themeColor="text1"/>
      </w:rPr>
    </w:lvl>
    <w:lvl w:ilvl="1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color w:val="00008B" w:themeColor="text1"/>
      </w:rPr>
    </w:lvl>
    <w:lvl w:ilvl="2">
      <w:start w:val="1"/>
      <w:numFmt w:val="bullet"/>
      <w:lvlText w:val=""/>
      <w:lvlJc w:val="left"/>
      <w:pPr>
        <w:tabs>
          <w:tab w:val="num" w:pos="4536"/>
        </w:tabs>
        <w:ind w:left="1134" w:hanging="227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1361" w:hanging="227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66268CE"/>
    <w:multiLevelType w:val="multilevel"/>
    <w:tmpl w:val="C04A5BAC"/>
    <w:lvl w:ilvl="0">
      <w:start w:val="1"/>
      <w:numFmt w:val="none"/>
      <w:lvlText w:val="%1"/>
      <w:lvlJc w:val="left"/>
      <w:pPr>
        <w:ind w:left="284" w:hanging="284"/>
      </w:pPr>
      <w:rPr>
        <w:rFonts w:ascii="Arial" w:hAnsi="Arial" w:hint="default"/>
        <w:b/>
        <w:i w:val="0"/>
        <w:sz w:val="17"/>
      </w:rPr>
    </w:lvl>
    <w:lvl w:ilvl="1">
      <w:start w:val="2"/>
      <w:numFmt w:val="decimal"/>
      <w:lvlRestart w:val="0"/>
      <w:pStyle w:val="ElexonNumberedTableText"/>
      <w:lvlText w:val="%2."/>
      <w:lvlJc w:val="left"/>
      <w:pPr>
        <w:ind w:left="284" w:hanging="284"/>
      </w:pPr>
      <w:rPr>
        <w:rFonts w:asciiTheme="minorHAnsi" w:hAnsiTheme="minorHAnsi" w:hint="default"/>
        <w:b/>
        <w:i w:val="0"/>
        <w:sz w:val="17"/>
      </w:rPr>
    </w:lvl>
    <w:lvl w:ilvl="2">
      <w:start w:val="1"/>
      <w:numFmt w:val="lowerRoman"/>
      <w:lvlText w:val="%3."/>
      <w:lvlJc w:val="right"/>
      <w:pPr>
        <w:ind w:left="284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4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4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4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4" w:hanging="284"/>
      </w:pPr>
      <w:rPr>
        <w:rFonts w:hint="default"/>
      </w:rPr>
    </w:lvl>
  </w:abstractNum>
  <w:abstractNum w:abstractNumId="10" w15:restartNumberingAfterBreak="0">
    <w:nsid w:val="773C0D54"/>
    <w:multiLevelType w:val="multilevel"/>
    <w:tmpl w:val="394679FC"/>
    <w:lvl w:ilvl="0">
      <w:start w:val="1"/>
      <w:numFmt w:val="bullet"/>
      <w:pStyle w:val="ListBullet"/>
      <w:lvlText w:val=""/>
      <w:lvlJc w:val="left"/>
      <w:pPr>
        <w:ind w:left="680" w:hanging="680"/>
      </w:pPr>
      <w:rPr>
        <w:rFonts w:ascii="Wingdings" w:hAnsi="Wingdings" w:hint="default"/>
        <w:color w:val="00008B" w:themeColor="text1"/>
        <w:sz w:val="16"/>
        <w:u w:color="00008B" w:themeColor="text1"/>
      </w:rPr>
    </w:lvl>
    <w:lvl w:ilvl="1">
      <w:start w:val="1"/>
      <w:numFmt w:val="bullet"/>
      <w:pStyle w:val="ListBullet2"/>
      <w:lvlText w:val=""/>
      <w:lvlJc w:val="left"/>
      <w:pPr>
        <w:ind w:left="907" w:hanging="227"/>
      </w:pPr>
      <w:rPr>
        <w:rFonts w:ascii="Symbol" w:hAnsi="Symbol" w:hint="default"/>
        <w:color w:val="00008B" w:themeColor="text1"/>
      </w:rPr>
    </w:lvl>
    <w:lvl w:ilvl="2">
      <w:start w:val="1"/>
      <w:numFmt w:val="bullet"/>
      <w:pStyle w:val="ListBullet3"/>
      <w:lvlText w:val=""/>
      <w:lvlJc w:val="left"/>
      <w:pPr>
        <w:ind w:left="1134" w:hanging="22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4536"/>
        </w:tabs>
        <w:ind w:left="1361" w:hanging="227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 w16cid:durableId="1412310277">
    <w:abstractNumId w:val="2"/>
  </w:num>
  <w:num w:numId="2" w16cid:durableId="1232034177">
    <w:abstractNumId w:val="3"/>
  </w:num>
  <w:num w:numId="3" w16cid:durableId="380709103">
    <w:abstractNumId w:val="7"/>
  </w:num>
  <w:num w:numId="4" w16cid:durableId="2048946112">
    <w:abstractNumId w:val="8"/>
  </w:num>
  <w:num w:numId="5" w16cid:durableId="313098192">
    <w:abstractNumId w:val="1"/>
  </w:num>
  <w:num w:numId="6" w16cid:durableId="1341589751">
    <w:abstractNumId w:val="9"/>
  </w:num>
  <w:num w:numId="7" w16cid:durableId="1065759080">
    <w:abstractNumId w:val="10"/>
  </w:num>
  <w:num w:numId="8" w16cid:durableId="841314351">
    <w:abstractNumId w:val="4"/>
  </w:num>
  <w:num w:numId="9" w16cid:durableId="1387215042">
    <w:abstractNumId w:val="0"/>
  </w:num>
  <w:num w:numId="10" w16cid:durableId="456604267">
    <w:abstractNumId w:val="5"/>
  </w:num>
  <w:num w:numId="11" w16cid:durableId="1594895093">
    <w:abstractNumId w:val="6"/>
    <w:lvlOverride w:ilvl="0">
      <w:lvl w:ilvl="0">
        <w:start w:val="1"/>
        <w:numFmt w:val="decimal"/>
        <w:pStyle w:val="List"/>
        <w:lvlText w:val="%1."/>
        <w:lvlJc w:val="left"/>
        <w:pPr>
          <w:ind w:left="680" w:hanging="680"/>
        </w:pPr>
        <w:rPr>
          <w:rFonts w:asciiTheme="majorHAnsi" w:hAnsiTheme="majorHAnsi" w:cs="Times New Roman" w:hint="default"/>
          <w:b/>
          <w:i w:val="0"/>
          <w:color w:val="00008B" w:themeColor="text1"/>
          <w:sz w:val="20"/>
        </w:rPr>
      </w:lvl>
    </w:lvlOverride>
    <w:lvlOverride w:ilvl="1">
      <w:lvl w:ilvl="1">
        <w:start w:val="1"/>
        <w:numFmt w:val="decimal"/>
        <w:pStyle w:val="List2"/>
        <w:lvlText w:val="%1.%2"/>
        <w:lvlJc w:val="left"/>
        <w:pPr>
          <w:ind w:left="680" w:hanging="680"/>
        </w:pPr>
        <w:rPr>
          <w:rFonts w:asciiTheme="majorHAnsi" w:hAnsiTheme="majorHAnsi" w:cs="Times New Roman" w:hint="default"/>
          <w:b w:val="0"/>
          <w:i w:val="0"/>
          <w:sz w:val="20"/>
        </w:rPr>
      </w:lvl>
    </w:lvlOverride>
    <w:lvlOverride w:ilvl="2">
      <w:lvl w:ilvl="2">
        <w:start w:val="1"/>
        <w:numFmt w:val="decimal"/>
        <w:pStyle w:val="List3"/>
        <w:lvlText w:val="%1.%2.%3"/>
        <w:lvlJc w:val="left"/>
        <w:pPr>
          <w:ind w:left="680" w:hanging="680"/>
        </w:pPr>
        <w:rPr>
          <w:rFonts w:asciiTheme="majorHAnsi" w:hAnsiTheme="majorHAnsi" w:cs="Times New Roman" w:hint="default"/>
          <w:b w:val="0"/>
          <w:i w:val="0"/>
          <w:sz w:val="20"/>
        </w:rPr>
      </w:lvl>
    </w:lvlOverride>
    <w:lvlOverride w:ilvl="3">
      <w:lvl w:ilvl="3">
        <w:start w:val="1"/>
        <w:numFmt w:val="lowerLetter"/>
        <w:pStyle w:val="List4"/>
        <w:lvlText w:val="%4)"/>
        <w:lvlJc w:val="left"/>
        <w:pPr>
          <w:ind w:left="907" w:hanging="227"/>
        </w:pPr>
        <w:rPr>
          <w:rFonts w:asciiTheme="majorHAnsi" w:hAnsiTheme="majorHAnsi" w:cs="Times New Roman" w:hint="default"/>
        </w:rPr>
      </w:lvl>
    </w:lvlOverride>
    <w:lvlOverride w:ilvl="4">
      <w:lvl w:ilvl="4">
        <w:start w:val="1"/>
        <w:numFmt w:val="lowerRoman"/>
        <w:pStyle w:val="ListNumber5"/>
        <w:lvlText w:val="%5"/>
        <w:lvlJc w:val="left"/>
        <w:pPr>
          <w:ind w:left="907" w:hanging="227"/>
        </w:pPr>
        <w:rPr>
          <w:rFonts w:asciiTheme="majorHAnsi" w:hAnsiTheme="majorHAnsi" w:cs="Times New Roman"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907" w:hanging="227"/>
        </w:pPr>
        <w:rPr>
          <w:rFonts w:asciiTheme="majorHAnsi" w:hAnsiTheme="majorHAnsi" w:hint="default"/>
          <w:color w:val="00008B" w:themeColor="text1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907" w:hanging="227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907" w:hanging="227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907" w:hanging="227"/>
        </w:pPr>
        <w:rPr>
          <w:rFonts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86"/>
    <w:rsid w:val="000117E1"/>
    <w:rsid w:val="00011E86"/>
    <w:rsid w:val="00123FB8"/>
    <w:rsid w:val="001620B8"/>
    <w:rsid w:val="001D58BD"/>
    <w:rsid w:val="001E4F3E"/>
    <w:rsid w:val="00207A51"/>
    <w:rsid w:val="002226BD"/>
    <w:rsid w:val="00295DCD"/>
    <w:rsid w:val="002E7B27"/>
    <w:rsid w:val="002F6C5F"/>
    <w:rsid w:val="003411EC"/>
    <w:rsid w:val="0036112A"/>
    <w:rsid w:val="003A7978"/>
    <w:rsid w:val="003E07F7"/>
    <w:rsid w:val="00491BC7"/>
    <w:rsid w:val="004F575B"/>
    <w:rsid w:val="00515618"/>
    <w:rsid w:val="00531ADF"/>
    <w:rsid w:val="00535B5A"/>
    <w:rsid w:val="00540FF7"/>
    <w:rsid w:val="005A7D30"/>
    <w:rsid w:val="006247B2"/>
    <w:rsid w:val="00644A7C"/>
    <w:rsid w:val="00694395"/>
    <w:rsid w:val="006A7177"/>
    <w:rsid w:val="006C0DC9"/>
    <w:rsid w:val="00710074"/>
    <w:rsid w:val="007351BE"/>
    <w:rsid w:val="007B21B5"/>
    <w:rsid w:val="007B5C0C"/>
    <w:rsid w:val="007F1A2A"/>
    <w:rsid w:val="008025DA"/>
    <w:rsid w:val="008345BA"/>
    <w:rsid w:val="008375C3"/>
    <w:rsid w:val="00840543"/>
    <w:rsid w:val="00881961"/>
    <w:rsid w:val="00886F8C"/>
    <w:rsid w:val="0089072E"/>
    <w:rsid w:val="00904932"/>
    <w:rsid w:val="009F28C7"/>
    <w:rsid w:val="00A10A25"/>
    <w:rsid w:val="00A16480"/>
    <w:rsid w:val="00A677F5"/>
    <w:rsid w:val="00AC33B2"/>
    <w:rsid w:val="00AD50AF"/>
    <w:rsid w:val="00B152EF"/>
    <w:rsid w:val="00B4490F"/>
    <w:rsid w:val="00B63954"/>
    <w:rsid w:val="00BA06BC"/>
    <w:rsid w:val="00BE13D6"/>
    <w:rsid w:val="00CE2CB3"/>
    <w:rsid w:val="00D22419"/>
    <w:rsid w:val="00D4187D"/>
    <w:rsid w:val="00D84153"/>
    <w:rsid w:val="00DD6E20"/>
    <w:rsid w:val="00DE29B7"/>
    <w:rsid w:val="00E92F8B"/>
    <w:rsid w:val="00F14B16"/>
    <w:rsid w:val="00F346D7"/>
    <w:rsid w:val="00F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585C7"/>
  <w15:chartTrackingRefBased/>
  <w15:docId w15:val="{D7D9C383-79A0-4504-9AAF-6B8E3DEC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95"/>
    <w:pPr>
      <w:spacing w:after="20" w:line="260" w:lineRule="exact"/>
    </w:pPr>
    <w:rPr>
      <w:sz w:val="20"/>
      <w:lang w:val="en-GB"/>
    </w:rPr>
  </w:style>
  <w:style w:type="paragraph" w:styleId="Heading1">
    <w:name w:val="heading 1"/>
    <w:basedOn w:val="BasicParagraph"/>
    <w:next w:val="ElexonBody"/>
    <w:link w:val="Heading1Char"/>
    <w:uiPriority w:val="9"/>
    <w:qFormat/>
    <w:rsid w:val="00694395"/>
    <w:pPr>
      <w:pBdr>
        <w:top w:val="single" w:sz="18" w:space="2" w:color="00008B" w:themeColor="text1"/>
      </w:pBdr>
      <w:spacing w:before="260" w:after="260" w:line="260" w:lineRule="atLeast"/>
      <w:outlineLvl w:val="0"/>
    </w:pPr>
    <w:rPr>
      <w:rFonts w:ascii="Arial" w:hAnsi="Arial" w:cs="Arial"/>
      <w:b/>
      <w:bCs/>
      <w:color w:val="00008C"/>
      <w:sz w:val="32"/>
      <w:szCs w:val="32"/>
    </w:rPr>
  </w:style>
  <w:style w:type="paragraph" w:styleId="Heading2">
    <w:name w:val="heading 2"/>
    <w:basedOn w:val="Normal"/>
    <w:next w:val="ElexonBody"/>
    <w:link w:val="Heading2Char"/>
    <w:uiPriority w:val="9"/>
    <w:unhideWhenUsed/>
    <w:qFormat/>
    <w:rsid w:val="00694395"/>
    <w:pPr>
      <w:pBdr>
        <w:top w:val="single" w:sz="4" w:space="1" w:color="00008C"/>
      </w:pBdr>
      <w:spacing w:before="260" w:after="260"/>
      <w:outlineLvl w:val="1"/>
    </w:pPr>
    <w:rPr>
      <w:rFonts w:ascii="Arial" w:hAnsi="Arial" w:cs="Arial"/>
      <w:b/>
      <w:bCs/>
      <w:color w:val="00008C"/>
      <w:szCs w:val="20"/>
    </w:rPr>
  </w:style>
  <w:style w:type="paragraph" w:styleId="Heading3">
    <w:name w:val="heading 3"/>
    <w:basedOn w:val="BasicParagraph"/>
    <w:next w:val="ElexonBody"/>
    <w:link w:val="Heading3Char"/>
    <w:uiPriority w:val="9"/>
    <w:unhideWhenUsed/>
    <w:qFormat/>
    <w:rsid w:val="00694395"/>
    <w:pPr>
      <w:pBdr>
        <w:top w:val="single" w:sz="4" w:space="14" w:color="00008C"/>
      </w:pBdr>
      <w:suppressAutoHyphens/>
      <w:spacing w:before="260" w:after="260" w:line="260" w:lineRule="exact"/>
      <w:outlineLvl w:val="2"/>
    </w:pPr>
    <w:rPr>
      <w:rFonts w:ascii="Arial" w:hAnsi="Arial" w:cs="Arial"/>
      <w:b/>
      <w:bCs/>
      <w:color w:val="00008C"/>
      <w:sz w:val="18"/>
      <w:szCs w:val="18"/>
    </w:rPr>
  </w:style>
  <w:style w:type="paragraph" w:styleId="Heading4">
    <w:name w:val="heading 4"/>
    <w:basedOn w:val="Normal"/>
    <w:next w:val="ElexonBody"/>
    <w:link w:val="Heading4Char"/>
    <w:uiPriority w:val="9"/>
    <w:unhideWhenUsed/>
    <w:rsid w:val="006943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4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395"/>
    <w:pPr>
      <w:tabs>
        <w:tab w:val="center" w:pos="4680"/>
        <w:tab w:val="right" w:pos="9360"/>
      </w:tabs>
      <w:spacing w:after="0" w:line="240" w:lineRule="auto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694395"/>
    <w:rPr>
      <w:b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4395"/>
    <w:pPr>
      <w:pBdr>
        <w:top w:val="single" w:sz="4" w:space="8" w:color="D4CDC1"/>
      </w:pBdr>
      <w:tabs>
        <w:tab w:val="center" w:pos="4680"/>
        <w:tab w:val="right" w:pos="9360"/>
      </w:tabs>
      <w:spacing w:after="0" w:line="200" w:lineRule="exact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694395"/>
    <w:rPr>
      <w:sz w:val="1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395"/>
    <w:rPr>
      <w:rFonts w:ascii="Arial" w:hAnsi="Arial" w:cs="Arial"/>
      <w:b/>
      <w:bCs/>
      <w:color w:val="00008C"/>
      <w:sz w:val="32"/>
      <w:szCs w:val="32"/>
      <w:lang w:val="en-GB"/>
    </w:rPr>
  </w:style>
  <w:style w:type="paragraph" w:customStyle="1" w:styleId="BasicParagraph">
    <w:name w:val="[Basic Paragraph]"/>
    <w:basedOn w:val="Normal"/>
    <w:uiPriority w:val="99"/>
    <w:rsid w:val="00694395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Strong">
    <w:name w:val="Strong"/>
    <w:aliases w:val="Blue Bold"/>
    <w:basedOn w:val="DefaultParagraphFont"/>
    <w:uiPriority w:val="22"/>
    <w:qFormat/>
    <w:rsid w:val="00694395"/>
    <w:rPr>
      <w:b/>
      <w:bCs/>
      <w:color w:val="00008B" w:themeColor="text1"/>
    </w:rPr>
  </w:style>
  <w:style w:type="table" w:styleId="TableGrid">
    <w:name w:val="Table Grid"/>
    <w:basedOn w:val="TableNormal"/>
    <w:uiPriority w:val="39"/>
    <w:rsid w:val="00694395"/>
    <w:pPr>
      <w:spacing w:after="0" w:line="240" w:lineRule="auto"/>
    </w:pPr>
    <w:rPr>
      <w:sz w:val="17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vAlign w:val="center"/>
    </w:tcPr>
  </w:style>
  <w:style w:type="paragraph" w:customStyle="1" w:styleId="ElexonTableTextSmall">
    <w:name w:val="Elexon Table Text Small"/>
    <w:basedOn w:val="Normal"/>
    <w:qFormat/>
    <w:rsid w:val="00694395"/>
    <w:pPr>
      <w:spacing w:after="0" w:line="240" w:lineRule="auto"/>
    </w:pPr>
    <w:rPr>
      <w:sz w:val="17"/>
    </w:rPr>
  </w:style>
  <w:style w:type="paragraph" w:customStyle="1" w:styleId="ElexonTableTextLarge">
    <w:name w:val="Elexon Table Text Large"/>
    <w:basedOn w:val="ElexonTableTextSmall"/>
    <w:qFormat/>
    <w:rsid w:val="00694395"/>
    <w:rPr>
      <w:sz w:val="22"/>
    </w:rPr>
  </w:style>
  <w:style w:type="paragraph" w:customStyle="1" w:styleId="BodycopyDinlight">
    <w:name w:val="Body copy Din light"/>
    <w:basedOn w:val="Normal"/>
    <w:uiPriority w:val="99"/>
    <w:rsid w:val="00A677F5"/>
    <w:pPr>
      <w:tabs>
        <w:tab w:val="left" w:pos="0"/>
      </w:tabs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DIN Light" w:hAnsi="DIN Light" w:cs="DIN Light"/>
      <w:color w:val="000000"/>
      <w:sz w:val="17"/>
      <w:szCs w:val="17"/>
    </w:rPr>
  </w:style>
  <w:style w:type="paragraph" w:customStyle="1" w:styleId="NoParagraphStyle">
    <w:name w:val="[No Paragraph Style]"/>
    <w:rsid w:val="00694395"/>
    <w:pPr>
      <w:autoSpaceDE w:val="0"/>
      <w:autoSpaceDN w:val="0"/>
      <w:adjustRightInd w:val="0"/>
      <w:spacing w:after="0" w:line="288" w:lineRule="auto"/>
      <w:textAlignment w:val="center"/>
    </w:pPr>
    <w:rPr>
      <w:rFonts w:cs="Minion Pro"/>
      <w:color w:val="000000"/>
      <w:sz w:val="2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94395"/>
    <w:rPr>
      <w:rFonts w:ascii="Arial" w:hAnsi="Arial" w:cs="Arial"/>
      <w:b/>
      <w:bCs/>
      <w:color w:val="00008C"/>
      <w:sz w:val="20"/>
      <w:szCs w:val="20"/>
      <w:lang w:val="en-GB"/>
    </w:rPr>
  </w:style>
  <w:style w:type="paragraph" w:customStyle="1" w:styleId="ElexonBody">
    <w:name w:val="Elexon Body"/>
    <w:basedOn w:val="Normal"/>
    <w:qFormat/>
    <w:rsid w:val="00694395"/>
    <w:pPr>
      <w:spacing w:after="120" w:line="260" w:lineRule="atLeast"/>
    </w:pPr>
  </w:style>
  <w:style w:type="table" w:customStyle="1" w:styleId="Style1">
    <w:name w:val="Style1"/>
    <w:basedOn w:val="TableNormal"/>
    <w:uiPriority w:val="99"/>
    <w:rsid w:val="002226BD"/>
    <w:pPr>
      <w:spacing w:after="0" w:line="240" w:lineRule="auto"/>
    </w:pPr>
    <w:rPr>
      <w:sz w:val="17"/>
    </w:rPr>
    <w:tblPr>
      <w:tblBorders>
        <w:top w:val="single" w:sz="4" w:space="0" w:color="D4CDC1"/>
        <w:left w:val="single" w:sz="4" w:space="0" w:color="D4CDC1"/>
        <w:bottom w:val="single" w:sz="4" w:space="0" w:color="D4CDC1"/>
        <w:right w:val="single" w:sz="4" w:space="0" w:color="D4CDC1"/>
        <w:insideH w:val="single" w:sz="4" w:space="0" w:color="D4CDC1"/>
        <w:insideV w:val="single" w:sz="4" w:space="0" w:color="D4CDC1"/>
      </w:tblBorders>
    </w:tblPr>
    <w:tcPr>
      <w:vAlign w:val="center"/>
    </w:tcPr>
    <w:tblStylePr w:type="firstRow">
      <w:pPr>
        <w:jc w:val="left"/>
      </w:pPr>
      <w:rPr>
        <w:rFonts w:asciiTheme="majorHAnsi" w:hAnsiTheme="majorHAnsi"/>
        <w:b/>
        <w:sz w:val="17"/>
      </w:rPr>
      <w:tblPr/>
      <w:tcPr>
        <w:tcBorders>
          <w:top w:val="single" w:sz="4" w:space="0" w:color="00008B" w:themeColor="text1"/>
          <w:left w:val="single" w:sz="4" w:space="0" w:color="00008B" w:themeColor="text1"/>
          <w:bottom w:val="nil"/>
          <w:right w:val="single" w:sz="4" w:space="0" w:color="00008B" w:themeColor="text1"/>
          <w:insideH w:val="nil"/>
          <w:insideV w:val="nil"/>
          <w:tl2br w:val="nil"/>
          <w:tr2bl w:val="nil"/>
        </w:tcBorders>
        <w:shd w:val="clear" w:color="auto" w:fill="00008B" w:themeFill="text1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94395"/>
    <w:rPr>
      <w:rFonts w:ascii="Arial" w:hAnsi="Arial" w:cs="Arial"/>
      <w:b/>
      <w:bCs/>
      <w:color w:val="00008C"/>
      <w:sz w:val="18"/>
      <w:szCs w:val="18"/>
      <w:lang w:val="en-GB"/>
    </w:rPr>
  </w:style>
  <w:style w:type="paragraph" w:styleId="List">
    <w:name w:val="List"/>
    <w:basedOn w:val="Heading3"/>
    <w:next w:val="List2"/>
    <w:uiPriority w:val="99"/>
    <w:unhideWhenUsed/>
    <w:qFormat/>
    <w:rsid w:val="00694395"/>
    <w:pPr>
      <w:numPr>
        <w:numId w:val="11"/>
      </w:numPr>
      <w:pBdr>
        <w:top w:val="none" w:sz="0" w:space="0" w:color="auto"/>
      </w:pBdr>
      <w:spacing w:after="120" w:line="260" w:lineRule="atLeast"/>
      <w:outlineLvl w:val="3"/>
    </w:pPr>
    <w:rPr>
      <w:sz w:val="20"/>
    </w:rPr>
  </w:style>
  <w:style w:type="paragraph" w:styleId="List2">
    <w:name w:val="List 2"/>
    <w:basedOn w:val="BasicParagraph"/>
    <w:uiPriority w:val="99"/>
    <w:unhideWhenUsed/>
    <w:qFormat/>
    <w:rsid w:val="00694395"/>
    <w:pPr>
      <w:numPr>
        <w:ilvl w:val="1"/>
        <w:numId w:val="11"/>
      </w:numPr>
      <w:suppressAutoHyphens/>
      <w:spacing w:after="120" w:line="260" w:lineRule="atLeast"/>
    </w:pPr>
    <w:rPr>
      <w:rFonts w:ascii="Arial" w:hAnsi="Arial" w:cs="Arial"/>
      <w:sz w:val="20"/>
      <w:szCs w:val="18"/>
    </w:rPr>
  </w:style>
  <w:style w:type="paragraph" w:styleId="List3">
    <w:name w:val="List 3"/>
    <w:basedOn w:val="BasicParagraph"/>
    <w:uiPriority w:val="99"/>
    <w:unhideWhenUsed/>
    <w:qFormat/>
    <w:rsid w:val="00694395"/>
    <w:pPr>
      <w:numPr>
        <w:ilvl w:val="2"/>
        <w:numId w:val="11"/>
      </w:numPr>
      <w:suppressAutoHyphens/>
      <w:spacing w:after="120" w:line="260" w:lineRule="atLeast"/>
    </w:pPr>
    <w:rPr>
      <w:rFonts w:ascii="Arial" w:hAnsi="Arial" w:cs="Arial"/>
      <w:sz w:val="20"/>
      <w:szCs w:val="18"/>
    </w:rPr>
  </w:style>
  <w:style w:type="paragraph" w:styleId="ListNumber3">
    <w:name w:val="List Number 3"/>
    <w:basedOn w:val="Normal"/>
    <w:uiPriority w:val="99"/>
    <w:unhideWhenUsed/>
    <w:rsid w:val="00694395"/>
    <w:pPr>
      <w:numPr>
        <w:ilvl w:val="2"/>
        <w:numId w:val="10"/>
      </w:numPr>
      <w:contextualSpacing/>
    </w:pPr>
  </w:style>
  <w:style w:type="paragraph" w:styleId="ListNumber">
    <w:name w:val="List Number"/>
    <w:basedOn w:val="Normal"/>
    <w:uiPriority w:val="99"/>
    <w:unhideWhenUsed/>
    <w:rsid w:val="00694395"/>
    <w:pPr>
      <w:numPr>
        <w:numId w:val="9"/>
      </w:numPr>
      <w:contextualSpacing/>
    </w:pPr>
    <w:rPr>
      <w:b/>
      <w:color w:val="00008B" w:themeColor="text1"/>
    </w:rPr>
  </w:style>
  <w:style w:type="paragraph" w:styleId="Quote">
    <w:name w:val="Quote"/>
    <w:basedOn w:val="Normal"/>
    <w:next w:val="Normal"/>
    <w:link w:val="QuoteChar"/>
    <w:uiPriority w:val="29"/>
    <w:rsid w:val="002E7B27"/>
    <w:pPr>
      <w:spacing w:before="200" w:after="160"/>
      <w:ind w:left="864" w:right="864"/>
      <w:jc w:val="center"/>
    </w:pPr>
    <w:rPr>
      <w:i/>
      <w:iCs/>
      <w:color w:val="0000E8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27"/>
    <w:rPr>
      <w:i/>
      <w:iCs/>
      <w:color w:val="0000E8" w:themeColor="text1" w:themeTint="BF"/>
      <w:sz w:val="18"/>
    </w:rPr>
  </w:style>
  <w:style w:type="paragraph" w:customStyle="1" w:styleId="ElexonNumberedTableText">
    <w:name w:val="Elexon Numbered Table Text"/>
    <w:basedOn w:val="ElexonTableTextSmall"/>
    <w:qFormat/>
    <w:rsid w:val="00694395"/>
    <w:pPr>
      <w:numPr>
        <w:ilvl w:val="1"/>
        <w:numId w:val="6"/>
      </w:numPr>
    </w:pPr>
    <w:rPr>
      <w:rFonts w:cstheme="minorHAnsi"/>
      <w:color w:val="000000"/>
    </w:rPr>
  </w:style>
  <w:style w:type="numbering" w:customStyle="1" w:styleId="ListNumbers">
    <w:name w:val="__List Numbers"/>
    <w:basedOn w:val="NoList"/>
    <w:uiPriority w:val="99"/>
    <w:rsid w:val="00E92F8B"/>
    <w:pPr>
      <w:numPr>
        <w:numId w:val="2"/>
      </w:numPr>
    </w:pPr>
  </w:style>
  <w:style w:type="paragraph" w:styleId="BodyText">
    <w:name w:val="Body Text"/>
    <w:aliases w:val="Body"/>
    <w:link w:val="BodyTextChar"/>
    <w:uiPriority w:val="5"/>
    <w:qFormat/>
    <w:rsid w:val="00E92F8B"/>
    <w:pPr>
      <w:spacing w:after="113" w:line="260" w:lineRule="atLeast"/>
    </w:pPr>
    <w:rPr>
      <w:rFonts w:ascii="Tahoma" w:eastAsia="Times New Roman" w:hAnsi="Tahoma" w:cs="Tahoma"/>
      <w:color w:val="00008B" w:themeColor="text1"/>
      <w:sz w:val="20"/>
      <w:szCs w:val="20"/>
      <w:lang w:val="en-GB"/>
    </w:rPr>
  </w:style>
  <w:style w:type="character" w:customStyle="1" w:styleId="BodyTextChar">
    <w:name w:val="Body Text Char"/>
    <w:aliases w:val="Body Char"/>
    <w:basedOn w:val="DefaultParagraphFont"/>
    <w:link w:val="BodyText"/>
    <w:uiPriority w:val="5"/>
    <w:rsid w:val="00E92F8B"/>
    <w:rPr>
      <w:rFonts w:ascii="Tahoma" w:eastAsia="Times New Roman" w:hAnsi="Tahoma" w:cs="Tahoma"/>
      <w:color w:val="00008B" w:themeColor="text1"/>
      <w:sz w:val="20"/>
      <w:szCs w:val="20"/>
      <w:lang w:val="en-GB"/>
    </w:rPr>
  </w:style>
  <w:style w:type="paragraph" w:customStyle="1" w:styleId="Heading">
    <w:name w:val="Heading"/>
    <w:basedOn w:val="BodyText"/>
    <w:next w:val="BodyText"/>
    <w:uiPriority w:val="1"/>
    <w:qFormat/>
    <w:rsid w:val="00E92F8B"/>
    <w:pPr>
      <w:spacing w:before="200"/>
    </w:pPr>
    <w:rPr>
      <w:b/>
      <w:color w:val="231F20" w:themeColor="text2"/>
      <w:sz w:val="22"/>
    </w:rPr>
  </w:style>
  <w:style w:type="paragraph" w:styleId="ListNumber2">
    <w:name w:val="List Number 2"/>
    <w:basedOn w:val="Normal"/>
    <w:uiPriority w:val="99"/>
    <w:unhideWhenUsed/>
    <w:rsid w:val="00694395"/>
    <w:pPr>
      <w:ind w:left="567" w:hanging="567"/>
      <w:contextualSpacing/>
    </w:pPr>
  </w:style>
  <w:style w:type="numbering" w:customStyle="1" w:styleId="ListHeadings">
    <w:name w:val="__List Headings"/>
    <w:uiPriority w:val="99"/>
    <w:rsid w:val="00E92F8B"/>
    <w:pPr>
      <w:numPr>
        <w:numId w:val="1"/>
      </w:numPr>
    </w:pPr>
  </w:style>
  <w:style w:type="paragraph" w:customStyle="1" w:styleId="Boldheading">
    <w:name w:val="Bold heading"/>
    <w:basedOn w:val="BodyText"/>
    <w:next w:val="BodyText"/>
    <w:uiPriority w:val="3"/>
    <w:qFormat/>
    <w:rsid w:val="00E92F8B"/>
    <w:rPr>
      <w:b/>
    </w:rPr>
  </w:style>
  <w:style w:type="paragraph" w:customStyle="1" w:styleId="Numberbodytext1">
    <w:name w:val="Number body text 1"/>
    <w:basedOn w:val="BodyText"/>
    <w:uiPriority w:val="3"/>
    <w:unhideWhenUsed/>
    <w:qFormat/>
    <w:rsid w:val="00E92F8B"/>
    <w:pPr>
      <w:numPr>
        <w:ilvl w:val="1"/>
        <w:numId w:val="3"/>
      </w:numPr>
    </w:pPr>
  </w:style>
  <w:style w:type="paragraph" w:customStyle="1" w:styleId="Numberbodytext2">
    <w:name w:val="Number body text 2"/>
    <w:basedOn w:val="Numberbodytext1"/>
    <w:uiPriority w:val="3"/>
    <w:unhideWhenUsed/>
    <w:qFormat/>
    <w:rsid w:val="00E92F8B"/>
    <w:pPr>
      <w:numPr>
        <w:ilvl w:val="2"/>
      </w:numPr>
    </w:pPr>
  </w:style>
  <w:style w:type="paragraph" w:customStyle="1" w:styleId="Numberheading">
    <w:name w:val="Number heading"/>
    <w:basedOn w:val="Heading"/>
    <w:next w:val="Numberbodytext1"/>
    <w:uiPriority w:val="2"/>
    <w:rsid w:val="00E92F8B"/>
    <w:pPr>
      <w:numPr>
        <w:numId w:val="3"/>
      </w:numPr>
    </w:pPr>
  </w:style>
  <w:style w:type="numbering" w:customStyle="1" w:styleId="Elexonnumber">
    <w:name w:val="Elexon number"/>
    <w:uiPriority w:val="99"/>
    <w:rsid w:val="00694395"/>
    <w:pPr>
      <w:numPr>
        <w:numId w:val="5"/>
      </w:numPr>
    </w:pPr>
  </w:style>
  <w:style w:type="paragraph" w:styleId="ListNumber4">
    <w:name w:val="List Number 4"/>
    <w:basedOn w:val="Normal"/>
    <w:uiPriority w:val="99"/>
    <w:unhideWhenUsed/>
    <w:rsid w:val="00694395"/>
    <w:pPr>
      <w:ind w:left="794" w:hanging="227"/>
      <w:contextualSpacing/>
    </w:pPr>
  </w:style>
  <w:style w:type="paragraph" w:styleId="ListNumber5">
    <w:name w:val="List Number 5"/>
    <w:uiPriority w:val="99"/>
    <w:unhideWhenUsed/>
    <w:rsid w:val="00694395"/>
    <w:pPr>
      <w:numPr>
        <w:ilvl w:val="4"/>
        <w:numId w:val="11"/>
      </w:numPr>
      <w:spacing w:after="120" w:line="260" w:lineRule="atLeast"/>
      <w:contextualSpacing/>
    </w:pPr>
    <w:rPr>
      <w:sz w:val="20"/>
      <w:szCs w:val="20"/>
    </w:rPr>
  </w:style>
  <w:style w:type="paragraph" w:styleId="List4">
    <w:name w:val="List 4"/>
    <w:basedOn w:val="List3"/>
    <w:uiPriority w:val="99"/>
    <w:unhideWhenUsed/>
    <w:qFormat/>
    <w:rsid w:val="00694395"/>
    <w:pPr>
      <w:numPr>
        <w:ilvl w:val="3"/>
      </w:numPr>
    </w:pPr>
  </w:style>
  <w:style w:type="paragraph" w:styleId="List5">
    <w:name w:val="List 5"/>
    <w:basedOn w:val="Normal"/>
    <w:uiPriority w:val="99"/>
    <w:unhideWhenUsed/>
    <w:qFormat/>
    <w:rsid w:val="00694395"/>
    <w:pPr>
      <w:contextualSpacing/>
    </w:pPr>
  </w:style>
  <w:style w:type="paragraph" w:styleId="ListBullet">
    <w:name w:val="List Bullet"/>
    <w:basedOn w:val="Normal"/>
    <w:uiPriority w:val="99"/>
    <w:unhideWhenUsed/>
    <w:qFormat/>
    <w:rsid w:val="00694395"/>
    <w:pPr>
      <w:numPr>
        <w:numId w:val="7"/>
      </w:numPr>
      <w:spacing w:after="120" w:line="240" w:lineRule="atLeast"/>
      <w:contextualSpacing/>
    </w:pPr>
  </w:style>
  <w:style w:type="paragraph" w:styleId="ListBullet2">
    <w:name w:val="List Bullet 2"/>
    <w:basedOn w:val="Normal"/>
    <w:uiPriority w:val="99"/>
    <w:unhideWhenUsed/>
    <w:qFormat/>
    <w:rsid w:val="00694395"/>
    <w:pPr>
      <w:numPr>
        <w:ilvl w:val="1"/>
        <w:numId w:val="7"/>
      </w:numPr>
      <w:spacing w:after="120" w:line="260" w:lineRule="atLeast"/>
      <w:contextualSpacing/>
    </w:pPr>
  </w:style>
  <w:style w:type="paragraph" w:styleId="ListBullet3">
    <w:name w:val="List Bullet 3"/>
    <w:basedOn w:val="Normal"/>
    <w:uiPriority w:val="99"/>
    <w:unhideWhenUsed/>
    <w:qFormat/>
    <w:rsid w:val="00694395"/>
    <w:pPr>
      <w:numPr>
        <w:ilvl w:val="2"/>
        <w:numId w:val="7"/>
      </w:numPr>
      <w:spacing w:after="120" w:line="240" w:lineRule="atLeast"/>
      <w:contextualSpacing/>
    </w:pPr>
  </w:style>
  <w:style w:type="paragraph" w:styleId="ListBullet4">
    <w:name w:val="List Bullet 4"/>
    <w:basedOn w:val="Normal"/>
    <w:uiPriority w:val="99"/>
    <w:unhideWhenUsed/>
    <w:qFormat/>
    <w:rsid w:val="00694395"/>
    <w:pPr>
      <w:numPr>
        <w:ilvl w:val="3"/>
        <w:numId w:val="7"/>
      </w:numPr>
      <w:spacing w:after="120" w:line="260" w:lineRule="atLeast"/>
      <w:contextualSpacing/>
    </w:pPr>
  </w:style>
  <w:style w:type="paragraph" w:styleId="ListBullet5">
    <w:name w:val="List Bullet 5"/>
    <w:basedOn w:val="Normal"/>
    <w:uiPriority w:val="99"/>
    <w:unhideWhenUsed/>
    <w:rsid w:val="00694395"/>
    <w:pPr>
      <w:numPr>
        <w:ilvl w:val="4"/>
        <w:numId w:val="8"/>
      </w:numPr>
      <w:contextualSpacing/>
    </w:pPr>
  </w:style>
  <w:style w:type="character" w:styleId="LineNumber">
    <w:name w:val="line number"/>
    <w:basedOn w:val="DefaultParagraphFont"/>
    <w:uiPriority w:val="99"/>
    <w:unhideWhenUsed/>
    <w:rsid w:val="006247B2"/>
  </w:style>
  <w:style w:type="paragraph" w:styleId="Index9">
    <w:name w:val="index 9"/>
    <w:basedOn w:val="Normal"/>
    <w:next w:val="Normal"/>
    <w:autoRedefine/>
    <w:uiPriority w:val="99"/>
    <w:unhideWhenUsed/>
    <w:rsid w:val="006247B2"/>
    <w:pPr>
      <w:spacing w:after="0" w:line="240" w:lineRule="auto"/>
      <w:ind w:left="1800" w:hanging="200"/>
    </w:pPr>
  </w:style>
  <w:style w:type="character" w:styleId="PlaceholderText">
    <w:name w:val="Placeholder Text"/>
    <w:basedOn w:val="DefaultParagraphFont"/>
    <w:uiPriority w:val="99"/>
    <w:semiHidden/>
    <w:rsid w:val="00694395"/>
    <w:rPr>
      <w:color w:val="808080"/>
    </w:rPr>
  </w:style>
  <w:style w:type="table" w:customStyle="1" w:styleId="ElexonBasicTable">
    <w:name w:val="Elexon Basic Table"/>
    <w:basedOn w:val="TableNormal"/>
    <w:uiPriority w:val="99"/>
    <w:rsid w:val="00694395"/>
    <w:pPr>
      <w:spacing w:after="0" w:line="240" w:lineRule="auto"/>
    </w:pPr>
    <w:rPr>
      <w:sz w:val="17"/>
    </w:rPr>
    <w:tblPr>
      <w:tblBorders>
        <w:top w:val="single" w:sz="4" w:space="0" w:color="CAC3C5" w:themeColor="text2" w:themeTint="40"/>
        <w:left w:val="single" w:sz="4" w:space="0" w:color="CAC3C5" w:themeColor="text2" w:themeTint="40"/>
        <w:bottom w:val="single" w:sz="4" w:space="0" w:color="CAC3C5" w:themeColor="text2" w:themeTint="40"/>
        <w:right w:val="single" w:sz="4" w:space="0" w:color="CAC3C5" w:themeColor="text2" w:themeTint="40"/>
        <w:insideH w:val="single" w:sz="4" w:space="0" w:color="CAC3C5" w:themeColor="text2" w:themeTint="40"/>
        <w:insideV w:val="single" w:sz="4" w:space="0" w:color="CAC3C5" w:themeColor="text2" w:themeTint="40"/>
      </w:tblBorders>
    </w:tblPr>
    <w:tcPr>
      <w:vAlign w:val="center"/>
    </w:tcPr>
    <w:tblStylePr w:type="firstRow">
      <w:pPr>
        <w:jc w:val="left"/>
      </w:pPr>
      <w:rPr>
        <w:rFonts w:asciiTheme="majorHAnsi" w:hAnsiTheme="majorHAnsi"/>
        <w:b/>
        <w:sz w:val="17"/>
      </w:rPr>
      <w:tblPr/>
      <w:tcPr>
        <w:tcBorders>
          <w:top w:val="single" w:sz="4" w:space="0" w:color="00008B" w:themeColor="text1"/>
          <w:left w:val="single" w:sz="4" w:space="0" w:color="00008B" w:themeColor="text1"/>
          <w:bottom w:val="nil"/>
          <w:right w:val="single" w:sz="4" w:space="0" w:color="00008B" w:themeColor="text1"/>
          <w:insideH w:val="nil"/>
          <w:insideV w:val="nil"/>
          <w:tl2br w:val="nil"/>
          <w:tr2bl w:val="nil"/>
        </w:tcBorders>
        <w:shd w:val="clear" w:color="auto" w:fill="00008B" w:themeFill="text1"/>
      </w:tcPr>
    </w:tblStylePr>
  </w:style>
  <w:style w:type="character" w:styleId="FootnoteReference">
    <w:name w:val="footnote reference"/>
    <w:basedOn w:val="DefaultParagraphFont"/>
    <w:uiPriority w:val="99"/>
    <w:unhideWhenUsed/>
    <w:rsid w:val="0069439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94395"/>
    <w:pPr>
      <w:spacing w:after="0" w:line="240" w:lineRule="auto"/>
    </w:pPr>
    <w:rPr>
      <w:rFonts w:eastAsia="Times New Roman" w:cs="Tahoma"/>
      <w:color w:val="00008B" w:themeColor="text1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395"/>
    <w:rPr>
      <w:rFonts w:eastAsia="Times New Roman" w:cs="Tahoma"/>
      <w:color w:val="00008B" w:themeColor="text1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94395"/>
    <w:rPr>
      <w:rFonts w:asciiTheme="majorHAnsi" w:eastAsiaTheme="majorEastAsia" w:hAnsiTheme="majorHAnsi" w:cstheme="majorBidi"/>
      <w:i/>
      <w:iCs/>
      <w:color w:val="000068" w:themeColor="accent1" w:themeShade="BF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95"/>
    <w:rPr>
      <w:rFonts w:asciiTheme="majorHAnsi" w:eastAsiaTheme="majorEastAsia" w:hAnsiTheme="majorHAnsi" w:cstheme="majorBidi"/>
      <w:color w:val="000045" w:themeColor="accent1" w:themeShade="7F"/>
      <w:sz w:val="20"/>
      <w:lang w:val="en-GB"/>
    </w:rPr>
  </w:style>
  <w:style w:type="character" w:styleId="Hyperlink">
    <w:name w:val="Hyperlink"/>
    <w:basedOn w:val="DefaultParagraphFont"/>
    <w:uiPriority w:val="99"/>
    <w:unhideWhenUsed/>
    <w:rsid w:val="00694395"/>
    <w:rPr>
      <w:color w:val="00008B" w:themeColor="text1"/>
      <w:u w:val="single"/>
    </w:rPr>
  </w:style>
  <w:style w:type="paragraph" w:styleId="NoSpacing">
    <w:name w:val="No Spacing"/>
    <w:link w:val="NoSpacingChar"/>
    <w:uiPriority w:val="1"/>
    <w:qFormat/>
    <w:rsid w:val="006943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4395"/>
    <w:rPr>
      <w:rFonts w:eastAsiaTheme="minorEastAsia"/>
    </w:rPr>
  </w:style>
  <w:style w:type="character" w:customStyle="1" w:styleId="Regular">
    <w:name w:val="Regular"/>
    <w:basedOn w:val="DefaultParagraphFont"/>
    <w:uiPriority w:val="1"/>
    <w:rsid w:val="00694395"/>
    <w:rPr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95"/>
    <w:pPr>
      <w:pBdr>
        <w:top w:val="single" w:sz="4" w:space="30" w:color="auto"/>
      </w:pBdr>
      <w:autoSpaceDE w:val="0"/>
      <w:autoSpaceDN w:val="0"/>
      <w:adjustRightInd w:val="0"/>
      <w:spacing w:before="720" w:after="0" w:line="420" w:lineRule="atLeast"/>
      <w:ind w:left="2268" w:right="2268"/>
      <w:jc w:val="center"/>
      <w:textAlignment w:val="center"/>
    </w:pPr>
    <w:rPr>
      <w:rFonts w:ascii="Arial" w:hAnsi="Arial" w:cs="Arial"/>
      <w:color w:val="00008C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94395"/>
    <w:rPr>
      <w:rFonts w:ascii="Arial" w:hAnsi="Arial" w:cs="Arial"/>
      <w:color w:val="00008C"/>
      <w:sz w:val="30"/>
      <w:szCs w:val="30"/>
      <w:lang w:val="en-GB"/>
    </w:rPr>
  </w:style>
  <w:style w:type="paragraph" w:customStyle="1" w:styleId="Tableheading">
    <w:name w:val="Table heading"/>
    <w:basedOn w:val="Normal"/>
    <w:next w:val="ElexonBody"/>
    <w:link w:val="TableheadingChar"/>
    <w:uiPriority w:val="8"/>
    <w:qFormat/>
    <w:rsid w:val="00694395"/>
    <w:pPr>
      <w:spacing w:after="0" w:line="260" w:lineRule="atLeast"/>
      <w:ind w:left="113" w:right="113"/>
    </w:pPr>
    <w:rPr>
      <w:rFonts w:asciiTheme="majorHAnsi" w:eastAsia="Times New Roman" w:hAnsiTheme="majorHAnsi" w:cs="Tahoma"/>
      <w:bCs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uiPriority w:val="8"/>
    <w:rsid w:val="00694395"/>
    <w:rPr>
      <w:rFonts w:asciiTheme="majorHAnsi" w:eastAsia="Times New Roman" w:hAnsiTheme="majorHAnsi" w:cs="Tahoma"/>
      <w:bCs/>
      <w:color w:val="FFFFFF" w:themeColor="background1"/>
      <w:sz w:val="20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694395"/>
    <w:pPr>
      <w:spacing w:after="0" w:line="720" w:lineRule="atLeast"/>
      <w:ind w:left="567" w:right="567"/>
      <w:contextualSpacing/>
      <w:jc w:val="center"/>
    </w:pPr>
    <w:rPr>
      <w:rFonts w:asciiTheme="majorHAnsi" w:eastAsiaTheme="majorEastAsia" w:hAnsiTheme="majorHAnsi" w:cstheme="majorBidi"/>
      <w:b/>
      <w:caps/>
      <w:color w:val="00008B" w:themeColor="text1"/>
      <w:spacing w:val="80"/>
      <w:kern w:val="28"/>
      <w:sz w:val="5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95"/>
    <w:rPr>
      <w:rFonts w:asciiTheme="majorHAnsi" w:eastAsiaTheme="majorEastAsia" w:hAnsiTheme="majorHAnsi" w:cstheme="majorBidi"/>
      <w:b/>
      <w:caps/>
      <w:color w:val="00008B" w:themeColor="text1"/>
      <w:spacing w:val="80"/>
      <w:kern w:val="28"/>
      <w:sz w:val="50"/>
      <w:szCs w:val="5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694395"/>
    <w:pPr>
      <w:tabs>
        <w:tab w:val="right" w:pos="10348"/>
      </w:tabs>
      <w:spacing w:after="100"/>
    </w:pPr>
    <w:rPr>
      <w:b/>
      <w:noProof/>
      <w:color w:val="00008B" w:themeColor="text1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94395"/>
    <w:pPr>
      <w:tabs>
        <w:tab w:val="right" w:pos="10348"/>
      </w:tabs>
      <w:spacing w:after="100"/>
    </w:pPr>
    <w:rPr>
      <w:color w:val="00008B" w:themeColor="text1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94395"/>
    <w:pPr>
      <w:tabs>
        <w:tab w:val="right" w:pos="10348"/>
      </w:tabs>
      <w:spacing w:after="100"/>
      <w:ind w:left="357"/>
    </w:pPr>
    <w:rPr>
      <w:noProof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94395"/>
    <w:pPr>
      <w:spacing w:after="480" w:line="48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6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lexon.sharepoint.com/TemplateLibrary/Elexon%20Paper%20v5-0-n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FB54F12FF984D158D9C596327E5D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CCE5E-D4EA-4731-AAE7-977DCEA11EA3}"/>
      </w:docPartPr>
      <w:docPartBody>
        <w:p w:rsidR="00DC045A" w:rsidRDefault="00DC045A">
          <w:pPr>
            <w:pStyle w:val="0FB54F12FF984D158D9C596327E5D21F"/>
          </w:pPr>
          <w:r w:rsidRPr="008345BA">
            <w:rPr>
              <w:rStyle w:val="Strong"/>
            </w:rPr>
            <w:t>Click to choose an item: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IN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5A"/>
    <w:rsid w:val="003E07F7"/>
    <w:rsid w:val="00DC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Blue Bold"/>
    <w:basedOn w:val="DefaultParagraphFont"/>
    <w:uiPriority w:val="22"/>
    <w:qFormat/>
    <w:rPr>
      <w:b/>
      <w:bCs/>
      <w:color w:val="000000" w:themeColor="text1"/>
    </w:rPr>
  </w:style>
  <w:style w:type="paragraph" w:customStyle="1" w:styleId="0FB54F12FF984D158D9C596327E5D21F">
    <w:name w:val="0FB54F12FF984D158D9C596327E5D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Elexon v1">
  <a:themeElements>
    <a:clrScheme name="Revised Elexon">
      <a:dk1>
        <a:srgbClr val="00008B"/>
      </a:dk1>
      <a:lt1>
        <a:srgbClr val="FFFFFF"/>
      </a:lt1>
      <a:dk2>
        <a:srgbClr val="231F20"/>
      </a:dk2>
      <a:lt2>
        <a:srgbClr val="FFFFFF"/>
      </a:lt2>
      <a:accent1>
        <a:srgbClr val="00008B"/>
      </a:accent1>
      <a:accent2>
        <a:srgbClr val="FFD518"/>
      </a:accent2>
      <a:accent3>
        <a:srgbClr val="FF3F3F"/>
      </a:accent3>
      <a:accent4>
        <a:srgbClr val="A0C4E5"/>
      </a:accent4>
      <a:accent5>
        <a:srgbClr val="1C444C"/>
      </a:accent5>
      <a:accent6>
        <a:srgbClr val="F68B00"/>
      </a:accent6>
      <a:hlink>
        <a:srgbClr val="21DBAD"/>
      </a:hlink>
      <a:folHlink>
        <a:srgbClr val="00008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lexon v1" id="{42AAC1CA-C947-4DC7-A732-9774A42C82FE}" vid="{39585881-AB66-4B4E-9716-A14877EC27E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88354C86C9D54AA98E783F34532117" ma:contentTypeVersion="4" ma:contentTypeDescription="Create a new document." ma:contentTypeScope="" ma:versionID="26f2a003b17cfcf9bb224a00695c99c1">
  <xsd:schema xmlns:xsd="http://www.w3.org/2001/XMLSchema" xmlns:xs="http://www.w3.org/2001/XMLSchema" xmlns:p="http://schemas.microsoft.com/office/2006/metadata/properties" xmlns:ns2="a52673d6-971e-4eb0-aebc-997f8c0ceb26" targetNamespace="http://schemas.microsoft.com/office/2006/metadata/properties" ma:root="true" ma:fieldsID="6a8946540b3553b18d349bbc7f7b258a" ns2:_="">
    <xsd:import namespace="a52673d6-971e-4eb0-aebc-997f8c0ce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673d6-971e-4eb0-aebc-997f8c0ce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B56D24-1A7A-413D-9706-C1FC85B62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673d6-971e-4eb0-aebc-997f8c0ceb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63822-0246-41EE-AC50-AC629ECFD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9F1F0B-0418-4DE8-8828-E0B8166098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Elexon%20Paper%20v5-0-nc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Meziane Benmaamar</dc:creator>
  <cp:keywords/>
  <dc:description/>
  <cp:lastModifiedBy>Meziane Benmaamar</cp:lastModifiedBy>
  <cp:revision>1</cp:revision>
  <dcterms:created xsi:type="dcterms:W3CDTF">2025-04-16T18:59:00Z</dcterms:created>
  <dcterms:modified xsi:type="dcterms:W3CDTF">2025-04-16T19:00:00Z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0x0101002188354C86C9D54AA98E783F34532117</vt:lpwstr>
  </property>
  <property fmtid="{D5CDD505-2E9C-101B-9397-08002B2CF9AE}" pid="3" name="MSIP_Label_5c7e30fc-0d1a-42ec-a047-a6153d299573_Enabled">
    <vt:lpwstr>true</vt:lpwstr>
  </property>
  <property fmtid="{D5CDD505-2E9C-101B-9397-08002B2CF9AE}" pid="4" name="MSIP_Label_5c7e30fc-0d1a-42ec-a047-a6153d299573_SetDate">
    <vt:lpwstr>2024-06-26T15:21:32Z</vt:lpwstr>
  </property>
  <property fmtid="{D5CDD505-2E9C-101B-9397-08002B2CF9AE}" pid="5" name="MSIP_Label_5c7e30fc-0d1a-42ec-a047-a6153d299573_Method">
    <vt:lpwstr>Standard</vt:lpwstr>
  </property>
  <property fmtid="{D5CDD505-2E9C-101B-9397-08002B2CF9AE}" pid="6" name="MSIP_Label_5c7e30fc-0d1a-42ec-a047-a6153d299573_Name">
    <vt:lpwstr>Public</vt:lpwstr>
  </property>
  <property fmtid="{D5CDD505-2E9C-101B-9397-08002B2CF9AE}" pid="7" name="MSIP_Label_5c7e30fc-0d1a-42ec-a047-a6153d299573_SiteId">
    <vt:lpwstr>1a235385-5d29-40e1-96fd-bc5ec2706361</vt:lpwstr>
  </property>
  <property fmtid="{D5CDD505-2E9C-101B-9397-08002B2CF9AE}" pid="8" name="MSIP_Label_5c7e30fc-0d1a-42ec-a047-a6153d299573_ActionId">
    <vt:lpwstr>0617bc63-51f6-44bc-94d7-297f209a493d</vt:lpwstr>
  </property>
  <property fmtid="{D5CDD505-2E9C-101B-9397-08002B2CF9AE}" pid="9" name="MSIP_Label_5c7e30fc-0d1a-42ec-a047-a6153d299573_ContentBits">
    <vt:lpwstr>0</vt:lpwstr>
  </property>
</Properties>
</file>